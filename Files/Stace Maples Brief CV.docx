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sz w:val="36"/>
          <w:szCs w:val="72"/>
        </w:rPr>
        <w:alias w:val="Enter your name:"/>
        <w:tag w:val="Enter your name:"/>
        <w:id w:val="-1624534635"/>
        <w:placeholder>
          <w:docPart w:val="AEC023B35EB8CA4CA79DAA9D17745434"/>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3676A8AD" w14:textId="6DC3C27E" w:rsidR="004B0292" w:rsidRPr="00DA3B8F" w:rsidRDefault="002D2FA2">
          <w:pPr>
            <w:pStyle w:val="Title"/>
          </w:pPr>
          <w:r w:rsidRPr="00B71669">
            <w:rPr>
              <w:b w:val="0"/>
              <w:bCs/>
              <w:sz w:val="36"/>
              <w:szCs w:val="72"/>
            </w:rPr>
            <w:t>Stace Maples</w:t>
          </w:r>
        </w:p>
      </w:sdtContent>
    </w:sdt>
    <w:p w14:paraId="11FC22CE" w14:textId="132E9419" w:rsidR="008D3FFF" w:rsidRDefault="008D3FFF" w:rsidP="00393EB2">
      <w:pPr>
        <w:pStyle w:val="ContactInfo"/>
      </w:pPr>
      <w:r>
        <w:t>Data</w:t>
      </w:r>
      <w:r w:rsidR="002D2FA2" w:rsidRPr="002D2FA2">
        <w:t xml:space="preserve"> </w:t>
      </w:r>
      <w:r w:rsidR="0094386F">
        <w:t>Scientist</w:t>
      </w:r>
      <w:r w:rsidR="002D2FA2" w:rsidRPr="002D2FA2">
        <w:t>, Educator</w:t>
      </w:r>
      <w:r>
        <w:t xml:space="preserve">, </w:t>
      </w:r>
      <w:r w:rsidRPr="002D2FA2">
        <w:t>Geospatial Swiss Army Knife</w:t>
      </w:r>
      <w:r w:rsidR="00A73BE8">
        <w:t>,</w:t>
      </w:r>
      <w:r w:rsidR="002D2FA2" w:rsidRPr="002D2FA2">
        <w:t xml:space="preserve"> </w:t>
      </w:r>
    </w:p>
    <w:p w14:paraId="0131B4FE" w14:textId="0B3B43D9" w:rsidR="00250D3B" w:rsidRDefault="007E350D" w:rsidP="00393EB2">
      <w:pPr>
        <w:pStyle w:val="ContactInfo"/>
      </w:pPr>
      <w:r>
        <w:t xml:space="preserve">Technologist, </w:t>
      </w:r>
      <w:r w:rsidR="002D2FA2" w:rsidRPr="002D2FA2">
        <w:t>Habitual Tinkerer</w:t>
      </w:r>
      <w:r w:rsidR="008D3FFF">
        <w:t xml:space="preserve"> &amp; </w:t>
      </w:r>
      <w:r w:rsidR="002D2FA2" w:rsidRPr="002D2FA2">
        <w:t>Lifetime Learner</w:t>
      </w:r>
    </w:p>
    <w:p w14:paraId="1E11176E" w14:textId="10BC8AF7" w:rsidR="00F36291" w:rsidRDefault="00F36291" w:rsidP="00393EB2">
      <w:pPr>
        <w:pStyle w:val="ContactInfo"/>
      </w:pPr>
    </w:p>
    <w:p w14:paraId="2C2BDB75" w14:textId="7CF4447E" w:rsidR="00F36291" w:rsidRDefault="00F36291" w:rsidP="00393EB2">
      <w:pPr>
        <w:pStyle w:val="ContactInfo"/>
      </w:pPr>
      <w:r>
        <w:t>References upon request</w:t>
      </w:r>
    </w:p>
    <w:tbl>
      <w:tblPr>
        <w:tblW w:w="5208" w:type="pct"/>
        <w:tblInd w:w="-360" w:type="dxa"/>
        <w:tblLayout w:type="fixed"/>
        <w:tblCellMar>
          <w:left w:w="0" w:type="dxa"/>
          <w:bottom w:w="216" w:type="dxa"/>
          <w:right w:w="0" w:type="dxa"/>
        </w:tblCellMar>
        <w:tblLook w:val="0000" w:firstRow="0" w:lastRow="0" w:firstColumn="0" w:lastColumn="0" w:noHBand="0" w:noVBand="0"/>
        <w:tblDescription w:val="Resume information table"/>
      </w:tblPr>
      <w:tblGrid>
        <w:gridCol w:w="2373"/>
        <w:gridCol w:w="6626"/>
      </w:tblGrid>
      <w:tr w:rsidR="00250D3B" w14:paraId="75705B06" w14:textId="77777777" w:rsidTr="00680589">
        <w:tc>
          <w:tcPr>
            <w:tcW w:w="2373" w:type="dxa"/>
          </w:tcPr>
          <w:p w14:paraId="6AF913F7" w14:textId="603901F8" w:rsidR="00250D3B" w:rsidRPr="00393EB2" w:rsidRDefault="00B525B9" w:rsidP="00144BE1">
            <w:pPr>
              <w:pStyle w:val="Heading1"/>
              <w:rPr>
                <w:b w:val="0"/>
                <w:bCs/>
              </w:rPr>
            </w:pPr>
            <w:sdt>
              <w:sdtPr>
                <w:rPr>
                  <w:b w:val="0"/>
                  <w:bCs/>
                </w:rPr>
                <w:alias w:val="Objective:"/>
                <w:tag w:val="Objective:"/>
                <w:id w:val="-89400516"/>
                <w:placeholder>
                  <w:docPart w:val="3A1F3FFBCDB9E24DB8C8112E83FCE63C"/>
                </w:placeholder>
                <w:temporary/>
                <w:showingPlcHdr/>
                <w15:appearance w15:val="hidden"/>
              </w:sdtPr>
              <w:sdtEndPr/>
              <w:sdtContent>
                <w:r w:rsidR="00250D3B" w:rsidRPr="00393EB2">
                  <w:rPr>
                    <w:b w:val="0"/>
                    <w:bCs/>
                  </w:rPr>
                  <w:t>Objective</w:t>
                </w:r>
              </w:sdtContent>
            </w:sdt>
          </w:p>
        </w:tc>
        <w:tc>
          <w:tcPr>
            <w:tcW w:w="6626" w:type="dxa"/>
            <w:tcMar>
              <w:left w:w="115" w:type="dxa"/>
            </w:tcMar>
          </w:tcPr>
          <w:p w14:paraId="707FE490" w14:textId="76E43633" w:rsidR="00250D3B" w:rsidRDefault="002D2FA2" w:rsidP="002D2FA2">
            <w:r w:rsidRPr="00987A28">
              <w:t>To</w:t>
            </w:r>
            <w:r w:rsidR="009348AA" w:rsidRPr="00987A28">
              <w:t xml:space="preserve"> lead a team of experts focused upon</w:t>
            </w:r>
            <w:r w:rsidRPr="00987A28">
              <w:t xml:space="preserve"> </w:t>
            </w:r>
            <w:r w:rsidR="00AD3A83">
              <w:t xml:space="preserve">building tools and </w:t>
            </w:r>
            <w:r w:rsidRPr="00987A28">
              <w:t>remov</w:t>
            </w:r>
            <w:r w:rsidR="009348AA" w:rsidRPr="00987A28">
              <w:t>ing</w:t>
            </w:r>
            <w:r w:rsidRPr="00987A28">
              <w:t xml:space="preserve"> barriers to the data</w:t>
            </w:r>
            <w:r w:rsidR="00680589" w:rsidRPr="00987A28">
              <w:t xml:space="preserve"> and technologies</w:t>
            </w:r>
            <w:r w:rsidRPr="00987A28">
              <w:t xml:space="preserve"> that help </w:t>
            </w:r>
            <w:r w:rsidR="00F36291">
              <w:t xml:space="preserve">identify, </w:t>
            </w:r>
            <w:r w:rsidRPr="00987A28">
              <w:t xml:space="preserve">investigate, </w:t>
            </w:r>
            <w:r w:rsidR="0030275A" w:rsidRPr="00987A28">
              <w:t>quantify,</w:t>
            </w:r>
            <w:r w:rsidRPr="00987A28">
              <w:t xml:space="preserve"> and solve problems.</w:t>
            </w:r>
          </w:p>
        </w:tc>
      </w:tr>
      <w:tr w:rsidR="00250D3B" w14:paraId="64734B84" w14:textId="77777777" w:rsidTr="00680589">
        <w:tc>
          <w:tcPr>
            <w:tcW w:w="2373" w:type="dxa"/>
          </w:tcPr>
          <w:p w14:paraId="7260F8FA" w14:textId="65E545AB" w:rsidR="00D40AAF" w:rsidRPr="00680589" w:rsidRDefault="00680589" w:rsidP="00144BE1">
            <w:pPr>
              <w:pStyle w:val="Heading1"/>
              <w:rPr>
                <w:b w:val="0"/>
                <w:bCs/>
              </w:rPr>
            </w:pPr>
            <w:r w:rsidRPr="00680589">
              <w:rPr>
                <w:b w:val="0"/>
                <w:bCs/>
              </w:rPr>
              <w:t>Expertise</w:t>
            </w:r>
          </w:p>
        </w:tc>
        <w:tc>
          <w:tcPr>
            <w:tcW w:w="6626" w:type="dxa"/>
            <w:tcMar>
              <w:left w:w="115" w:type="dxa"/>
            </w:tcMar>
          </w:tcPr>
          <w:p w14:paraId="29F30E33" w14:textId="3182B427" w:rsidR="002D2FA2" w:rsidRDefault="002D2FA2" w:rsidP="002D2FA2">
            <w:r w:rsidRPr="00987A28">
              <w:t xml:space="preserve">25 years of experience </w:t>
            </w:r>
            <w:r w:rsidR="008D3FFF" w:rsidRPr="00987A28">
              <w:t>creating</w:t>
            </w:r>
            <w:r w:rsidRPr="00987A28">
              <w:t xml:space="preserve"> and </w:t>
            </w:r>
            <w:r w:rsidR="00482C7C" w:rsidRPr="00987A28">
              <w:t>supporting</w:t>
            </w:r>
            <w:r w:rsidRPr="00987A28">
              <w:t xml:space="preserve"> spatial data, technology</w:t>
            </w:r>
            <w:r w:rsidR="00482C7C" w:rsidRPr="00987A28">
              <w:t>, services</w:t>
            </w:r>
            <w:r w:rsidRPr="00987A28">
              <w:t xml:space="preserve"> and methods for research and teaching.</w:t>
            </w:r>
          </w:p>
          <w:p w14:paraId="7E460E83" w14:textId="64FCFE5F" w:rsidR="00F7360C" w:rsidRPr="00987A28" w:rsidRDefault="00F7360C" w:rsidP="002D2FA2">
            <w:r>
              <w:t xml:space="preserve">20 years </w:t>
            </w:r>
            <w:r w:rsidR="00F36291">
              <w:t>i</w:t>
            </w:r>
            <w:r>
              <w:t>nter-organizational collaboration with commercial entities (Esri, Google, Planet Labs, Carto.com and more) in the creation of data services and products for research universities.</w:t>
            </w:r>
          </w:p>
          <w:p w14:paraId="4EE14DBB" w14:textId="39E7F3EB" w:rsidR="009348AA" w:rsidRPr="00987A28" w:rsidRDefault="009348AA" w:rsidP="002D2FA2">
            <w:r w:rsidRPr="00987A28">
              <w:t xml:space="preserve">Managing a diverse team of technical and methodological experts in creating and supporting data services for </w:t>
            </w:r>
            <w:r w:rsidR="00F36291">
              <w:t xml:space="preserve">application, </w:t>
            </w:r>
            <w:r w:rsidR="00F36291" w:rsidRPr="00987A28">
              <w:t>research,</w:t>
            </w:r>
            <w:r w:rsidRPr="00987A28">
              <w:t xml:space="preserve"> and teaching.</w:t>
            </w:r>
          </w:p>
          <w:p w14:paraId="6C7472DF" w14:textId="44E335BB" w:rsidR="002D2FA2" w:rsidRPr="00987A28" w:rsidRDefault="002D2FA2" w:rsidP="002D2FA2">
            <w:r w:rsidRPr="00987A28">
              <w:t>Discovery</w:t>
            </w:r>
            <w:r w:rsidR="00F36291">
              <w:t xml:space="preserve"> &amp; access</w:t>
            </w:r>
            <w:r w:rsidRPr="00987A28">
              <w:t xml:space="preserve"> services for </w:t>
            </w:r>
            <w:r w:rsidR="00C10C04" w:rsidRPr="00987A28">
              <w:t xml:space="preserve">research </w:t>
            </w:r>
            <w:r w:rsidRPr="00987A28">
              <w:t>data collections.</w:t>
            </w:r>
          </w:p>
          <w:p w14:paraId="4A67C5A1" w14:textId="1F2377A0" w:rsidR="002D2FA2" w:rsidRPr="00987A28" w:rsidRDefault="002D2FA2" w:rsidP="002D2FA2">
            <w:r w:rsidRPr="00987A28">
              <w:t xml:space="preserve">Planning, </w:t>
            </w:r>
            <w:r w:rsidR="00393EB2" w:rsidRPr="00987A28">
              <w:t>implementation,</w:t>
            </w:r>
            <w:r w:rsidRPr="00987A28">
              <w:t xml:space="preserve"> and management of long-term data </w:t>
            </w:r>
            <w:r w:rsidR="00F36291">
              <w:t xml:space="preserve">management </w:t>
            </w:r>
            <w:r w:rsidRPr="00987A28">
              <w:t>projects.</w:t>
            </w:r>
          </w:p>
          <w:p w14:paraId="0A158BA1" w14:textId="4CBF853D" w:rsidR="002D2FA2" w:rsidRPr="00987A28" w:rsidRDefault="002D2FA2" w:rsidP="002D2FA2">
            <w:r w:rsidRPr="00987A28">
              <w:t xml:space="preserve">Design and implementation of </w:t>
            </w:r>
            <w:r w:rsidR="009348AA" w:rsidRPr="00987A28">
              <w:t>(</w:t>
            </w:r>
            <w:r w:rsidRPr="00987A28">
              <w:t>spatial</w:t>
            </w:r>
            <w:r w:rsidR="009348AA" w:rsidRPr="00987A28">
              <w:t>)</w:t>
            </w:r>
            <w:r w:rsidRPr="00987A28">
              <w:t xml:space="preserve"> data literacy training programs.</w:t>
            </w:r>
          </w:p>
          <w:p w14:paraId="58563AEB" w14:textId="77777777" w:rsidR="0030275A" w:rsidRDefault="002D2FA2" w:rsidP="002D2FA2">
            <w:r w:rsidRPr="00987A28">
              <w:t>Design and implementation of integrated, multi-user field data collection systems.</w:t>
            </w:r>
          </w:p>
          <w:p w14:paraId="0D3C7C25" w14:textId="490A76F7" w:rsidR="00D40AAF" w:rsidRPr="00987A28" w:rsidRDefault="00D40AAF" w:rsidP="002D2FA2"/>
        </w:tc>
      </w:tr>
      <w:tr w:rsidR="00250D3B" w14:paraId="255D589A" w14:textId="77777777" w:rsidTr="00680589">
        <w:tc>
          <w:tcPr>
            <w:tcW w:w="2373" w:type="dxa"/>
            <w:tcMar>
              <w:bottom w:w="0" w:type="dxa"/>
            </w:tcMar>
          </w:tcPr>
          <w:sdt>
            <w:sdtPr>
              <w:alias w:val="Experience:"/>
              <w:tag w:val="Experience:"/>
              <w:id w:val="-206186829"/>
              <w:placeholder>
                <w:docPart w:val="3FEE5E1E8E680B459C96400766F18F6B"/>
              </w:placeholder>
              <w:temporary/>
              <w:showingPlcHdr/>
              <w15:appearance w15:val="hidden"/>
            </w:sdtPr>
            <w:sdtEndPr/>
            <w:sdtContent>
              <w:p w14:paraId="5C05864C" w14:textId="77777777" w:rsidR="00250D3B" w:rsidRDefault="00250D3B" w:rsidP="00144BE1">
                <w:pPr>
                  <w:pStyle w:val="Heading1"/>
                </w:pPr>
                <w:r w:rsidRPr="00393EB2">
                  <w:rPr>
                    <w:b w:val="0"/>
                    <w:bCs/>
                  </w:rPr>
                  <w:t>Experience</w:t>
                </w:r>
              </w:p>
            </w:sdtContent>
          </w:sdt>
          <w:p w14:paraId="654BEBB3" w14:textId="77777777" w:rsidR="007030C1" w:rsidRDefault="007030C1" w:rsidP="00144BE1">
            <w:pPr>
              <w:pStyle w:val="Heading1"/>
            </w:pPr>
          </w:p>
          <w:p w14:paraId="4795E5AC" w14:textId="77777777" w:rsidR="007030C1" w:rsidRDefault="007030C1" w:rsidP="00144BE1">
            <w:pPr>
              <w:pStyle w:val="Heading1"/>
            </w:pPr>
          </w:p>
          <w:p w14:paraId="6D94CF78" w14:textId="77777777" w:rsidR="007030C1" w:rsidRDefault="007030C1" w:rsidP="00144BE1">
            <w:pPr>
              <w:pStyle w:val="Heading1"/>
            </w:pPr>
          </w:p>
          <w:p w14:paraId="639D9935" w14:textId="77777777" w:rsidR="007030C1" w:rsidRDefault="007030C1" w:rsidP="00144BE1">
            <w:pPr>
              <w:pStyle w:val="Heading1"/>
            </w:pPr>
          </w:p>
          <w:p w14:paraId="3FF96FC7" w14:textId="77777777" w:rsidR="007030C1" w:rsidRDefault="007030C1" w:rsidP="00144BE1">
            <w:pPr>
              <w:pStyle w:val="Heading1"/>
            </w:pPr>
          </w:p>
          <w:p w14:paraId="0058DEE0" w14:textId="77777777" w:rsidR="007030C1" w:rsidRDefault="007030C1" w:rsidP="00144BE1">
            <w:pPr>
              <w:pStyle w:val="Heading1"/>
            </w:pPr>
          </w:p>
          <w:p w14:paraId="5BAC8B48" w14:textId="77777777" w:rsidR="007030C1" w:rsidRDefault="007030C1" w:rsidP="00144BE1">
            <w:pPr>
              <w:pStyle w:val="Heading1"/>
            </w:pPr>
          </w:p>
          <w:p w14:paraId="0AF5F591" w14:textId="77777777" w:rsidR="007030C1" w:rsidRDefault="007030C1" w:rsidP="00144BE1">
            <w:pPr>
              <w:pStyle w:val="Heading1"/>
            </w:pPr>
          </w:p>
          <w:p w14:paraId="0DDE88BE" w14:textId="77777777" w:rsidR="007030C1" w:rsidRDefault="007030C1" w:rsidP="00144BE1">
            <w:pPr>
              <w:pStyle w:val="Heading1"/>
            </w:pPr>
          </w:p>
          <w:p w14:paraId="3B000CB5" w14:textId="77777777" w:rsidR="007030C1" w:rsidRDefault="007030C1" w:rsidP="00144BE1">
            <w:pPr>
              <w:pStyle w:val="Heading1"/>
            </w:pPr>
          </w:p>
          <w:p w14:paraId="37F774B8" w14:textId="77777777" w:rsidR="007030C1" w:rsidRDefault="007030C1" w:rsidP="00144BE1">
            <w:pPr>
              <w:pStyle w:val="Heading1"/>
            </w:pPr>
          </w:p>
          <w:p w14:paraId="25062FAE" w14:textId="77777777" w:rsidR="007030C1" w:rsidRDefault="007030C1" w:rsidP="00144BE1">
            <w:pPr>
              <w:pStyle w:val="Heading1"/>
            </w:pPr>
          </w:p>
          <w:p w14:paraId="72B546FA" w14:textId="77777777" w:rsidR="007030C1" w:rsidRDefault="007030C1" w:rsidP="00144BE1">
            <w:pPr>
              <w:pStyle w:val="Heading1"/>
            </w:pPr>
          </w:p>
          <w:p w14:paraId="19DDDF9E" w14:textId="77777777" w:rsidR="007030C1" w:rsidRDefault="007030C1" w:rsidP="00144BE1">
            <w:pPr>
              <w:pStyle w:val="Heading1"/>
            </w:pPr>
          </w:p>
          <w:p w14:paraId="5DFD5D35" w14:textId="77777777" w:rsidR="007030C1" w:rsidRDefault="007030C1" w:rsidP="00144BE1">
            <w:pPr>
              <w:pStyle w:val="Heading1"/>
            </w:pPr>
          </w:p>
          <w:p w14:paraId="448AEC10" w14:textId="77777777" w:rsidR="007030C1" w:rsidRDefault="007030C1" w:rsidP="00144BE1">
            <w:pPr>
              <w:pStyle w:val="Heading1"/>
            </w:pPr>
          </w:p>
          <w:p w14:paraId="28A983B8" w14:textId="77777777" w:rsidR="007030C1" w:rsidRDefault="007030C1" w:rsidP="00144BE1">
            <w:pPr>
              <w:pStyle w:val="Heading1"/>
            </w:pPr>
          </w:p>
          <w:p w14:paraId="4890638A" w14:textId="77777777" w:rsidR="007030C1" w:rsidRDefault="007030C1" w:rsidP="00144BE1">
            <w:pPr>
              <w:pStyle w:val="Heading1"/>
            </w:pPr>
          </w:p>
          <w:p w14:paraId="603AE3FD" w14:textId="77777777" w:rsidR="007030C1" w:rsidRDefault="007030C1" w:rsidP="00144BE1">
            <w:pPr>
              <w:pStyle w:val="Heading1"/>
            </w:pPr>
          </w:p>
          <w:p w14:paraId="6D8A44F3" w14:textId="77777777" w:rsidR="007030C1" w:rsidRDefault="007030C1" w:rsidP="00144BE1">
            <w:pPr>
              <w:pStyle w:val="Heading1"/>
            </w:pPr>
          </w:p>
          <w:p w14:paraId="21D1BA9B" w14:textId="77777777" w:rsidR="007030C1" w:rsidRDefault="007030C1" w:rsidP="00144BE1">
            <w:pPr>
              <w:pStyle w:val="Heading1"/>
            </w:pPr>
          </w:p>
          <w:p w14:paraId="7BBB5621" w14:textId="77777777" w:rsidR="007030C1" w:rsidRDefault="007030C1" w:rsidP="00144BE1">
            <w:pPr>
              <w:pStyle w:val="Heading1"/>
            </w:pPr>
          </w:p>
          <w:p w14:paraId="3844E31E" w14:textId="77777777" w:rsidR="007030C1" w:rsidRDefault="007030C1" w:rsidP="00144BE1">
            <w:pPr>
              <w:pStyle w:val="Heading1"/>
            </w:pPr>
          </w:p>
          <w:p w14:paraId="6AE2AF71" w14:textId="77777777" w:rsidR="007030C1" w:rsidRDefault="007030C1" w:rsidP="00144BE1">
            <w:pPr>
              <w:pStyle w:val="Heading1"/>
            </w:pPr>
          </w:p>
          <w:p w14:paraId="3B600ED0" w14:textId="77777777" w:rsidR="007030C1" w:rsidRDefault="007030C1" w:rsidP="00144BE1">
            <w:pPr>
              <w:pStyle w:val="Heading1"/>
            </w:pPr>
          </w:p>
          <w:p w14:paraId="7A20D80C" w14:textId="77777777" w:rsidR="007030C1" w:rsidRDefault="007030C1" w:rsidP="00144BE1">
            <w:pPr>
              <w:pStyle w:val="Heading1"/>
            </w:pPr>
          </w:p>
          <w:p w14:paraId="6E1A4DE6" w14:textId="77777777" w:rsidR="007030C1" w:rsidRDefault="007030C1" w:rsidP="00144BE1">
            <w:pPr>
              <w:pStyle w:val="Heading1"/>
            </w:pPr>
          </w:p>
          <w:p w14:paraId="57FBEF5D" w14:textId="77777777" w:rsidR="007030C1" w:rsidRDefault="007030C1" w:rsidP="00144BE1">
            <w:pPr>
              <w:pStyle w:val="Heading1"/>
            </w:pPr>
          </w:p>
          <w:p w14:paraId="530BADE5" w14:textId="77777777" w:rsidR="007030C1" w:rsidRDefault="007030C1" w:rsidP="00144BE1">
            <w:pPr>
              <w:pStyle w:val="Heading1"/>
            </w:pPr>
          </w:p>
          <w:p w14:paraId="61767894" w14:textId="77777777" w:rsidR="007030C1" w:rsidRDefault="007030C1" w:rsidP="00144BE1">
            <w:pPr>
              <w:pStyle w:val="Heading1"/>
            </w:pPr>
          </w:p>
          <w:p w14:paraId="2E72A6C3" w14:textId="77777777" w:rsidR="007030C1" w:rsidRDefault="007030C1" w:rsidP="00144BE1">
            <w:pPr>
              <w:pStyle w:val="Heading1"/>
            </w:pPr>
          </w:p>
          <w:p w14:paraId="2B358CD9" w14:textId="77777777" w:rsidR="007030C1" w:rsidRDefault="007030C1" w:rsidP="00144BE1">
            <w:pPr>
              <w:pStyle w:val="Heading1"/>
            </w:pPr>
          </w:p>
          <w:p w14:paraId="1B4B2038" w14:textId="77777777" w:rsidR="007030C1" w:rsidRDefault="007030C1" w:rsidP="00144BE1">
            <w:pPr>
              <w:pStyle w:val="Heading1"/>
            </w:pPr>
          </w:p>
          <w:p w14:paraId="573ACC34" w14:textId="77777777" w:rsidR="007030C1" w:rsidRDefault="007030C1" w:rsidP="00144BE1">
            <w:pPr>
              <w:pStyle w:val="Heading1"/>
            </w:pPr>
          </w:p>
          <w:p w14:paraId="1BCC5759" w14:textId="77777777" w:rsidR="007030C1" w:rsidRDefault="007030C1" w:rsidP="00144BE1">
            <w:pPr>
              <w:pStyle w:val="Heading1"/>
            </w:pPr>
          </w:p>
          <w:p w14:paraId="6E14B7A8" w14:textId="77777777" w:rsidR="007030C1" w:rsidRDefault="007030C1" w:rsidP="00144BE1">
            <w:pPr>
              <w:pStyle w:val="Heading1"/>
            </w:pPr>
          </w:p>
          <w:p w14:paraId="61D63C03" w14:textId="77777777" w:rsidR="007030C1" w:rsidRDefault="007030C1" w:rsidP="00144BE1">
            <w:pPr>
              <w:pStyle w:val="Heading1"/>
            </w:pPr>
          </w:p>
          <w:p w14:paraId="2A77757C" w14:textId="77777777" w:rsidR="007030C1" w:rsidRDefault="007030C1" w:rsidP="00144BE1">
            <w:pPr>
              <w:pStyle w:val="Heading1"/>
            </w:pPr>
          </w:p>
          <w:p w14:paraId="7167C82C" w14:textId="77777777" w:rsidR="007030C1" w:rsidRDefault="007030C1" w:rsidP="00144BE1">
            <w:pPr>
              <w:pStyle w:val="Heading1"/>
            </w:pPr>
          </w:p>
          <w:p w14:paraId="39931272" w14:textId="77777777" w:rsidR="007030C1" w:rsidRDefault="007030C1" w:rsidP="00144BE1">
            <w:pPr>
              <w:pStyle w:val="Heading1"/>
            </w:pPr>
          </w:p>
          <w:p w14:paraId="1C506E81" w14:textId="77777777" w:rsidR="007030C1" w:rsidRDefault="007030C1" w:rsidP="00144BE1">
            <w:pPr>
              <w:pStyle w:val="Heading1"/>
            </w:pPr>
          </w:p>
          <w:p w14:paraId="6803A1D9" w14:textId="77777777" w:rsidR="007030C1" w:rsidRDefault="007030C1" w:rsidP="00144BE1">
            <w:pPr>
              <w:pStyle w:val="Heading1"/>
            </w:pPr>
          </w:p>
          <w:p w14:paraId="33624C93" w14:textId="77777777" w:rsidR="007030C1" w:rsidRDefault="007030C1" w:rsidP="00144BE1">
            <w:pPr>
              <w:pStyle w:val="Heading1"/>
            </w:pPr>
          </w:p>
          <w:p w14:paraId="3E94B1AF" w14:textId="77777777" w:rsidR="007030C1" w:rsidRDefault="007030C1" w:rsidP="00144BE1">
            <w:pPr>
              <w:pStyle w:val="Heading1"/>
            </w:pPr>
          </w:p>
          <w:p w14:paraId="3D36580F" w14:textId="77777777" w:rsidR="007030C1" w:rsidRDefault="007030C1" w:rsidP="00144BE1">
            <w:pPr>
              <w:pStyle w:val="Heading1"/>
            </w:pPr>
          </w:p>
          <w:p w14:paraId="05238797" w14:textId="77777777" w:rsidR="007030C1" w:rsidRDefault="007030C1" w:rsidP="00144BE1">
            <w:pPr>
              <w:pStyle w:val="Heading1"/>
            </w:pPr>
          </w:p>
          <w:p w14:paraId="343037F2" w14:textId="77777777" w:rsidR="007030C1" w:rsidRDefault="007030C1" w:rsidP="00144BE1">
            <w:pPr>
              <w:pStyle w:val="Heading1"/>
            </w:pPr>
          </w:p>
          <w:p w14:paraId="60278868" w14:textId="77777777" w:rsidR="007030C1" w:rsidRDefault="007030C1" w:rsidP="00144BE1">
            <w:pPr>
              <w:pStyle w:val="Heading1"/>
            </w:pPr>
          </w:p>
          <w:p w14:paraId="5605622C" w14:textId="77777777" w:rsidR="007030C1" w:rsidRDefault="007030C1" w:rsidP="00144BE1">
            <w:pPr>
              <w:pStyle w:val="Heading1"/>
            </w:pPr>
          </w:p>
          <w:p w14:paraId="74BBF926" w14:textId="77777777" w:rsidR="007030C1" w:rsidRDefault="007030C1" w:rsidP="00144BE1">
            <w:pPr>
              <w:pStyle w:val="Heading1"/>
            </w:pPr>
          </w:p>
          <w:p w14:paraId="6D8F7F62" w14:textId="77777777" w:rsidR="007030C1" w:rsidRDefault="007030C1" w:rsidP="00144BE1">
            <w:pPr>
              <w:pStyle w:val="Heading1"/>
            </w:pPr>
          </w:p>
          <w:p w14:paraId="466E6858" w14:textId="77777777" w:rsidR="007030C1" w:rsidRDefault="007030C1" w:rsidP="00144BE1">
            <w:pPr>
              <w:pStyle w:val="Heading1"/>
            </w:pPr>
          </w:p>
          <w:p w14:paraId="3B34C3EE" w14:textId="77777777" w:rsidR="007030C1" w:rsidRDefault="007030C1" w:rsidP="00144BE1">
            <w:pPr>
              <w:pStyle w:val="Heading1"/>
            </w:pPr>
          </w:p>
          <w:p w14:paraId="19926EBB" w14:textId="77777777" w:rsidR="007030C1" w:rsidRDefault="007030C1" w:rsidP="00144BE1">
            <w:pPr>
              <w:pStyle w:val="Heading1"/>
            </w:pPr>
          </w:p>
          <w:p w14:paraId="4552A367" w14:textId="77777777" w:rsidR="007030C1" w:rsidRDefault="007030C1" w:rsidP="00144BE1">
            <w:pPr>
              <w:pStyle w:val="Heading1"/>
            </w:pPr>
          </w:p>
          <w:p w14:paraId="35356C99" w14:textId="77777777" w:rsidR="007030C1" w:rsidRDefault="007030C1" w:rsidP="00144BE1">
            <w:pPr>
              <w:pStyle w:val="Heading1"/>
            </w:pPr>
          </w:p>
          <w:p w14:paraId="0F463B16" w14:textId="77777777" w:rsidR="007030C1" w:rsidRDefault="007030C1" w:rsidP="00144BE1">
            <w:pPr>
              <w:pStyle w:val="Heading1"/>
            </w:pPr>
          </w:p>
          <w:p w14:paraId="2DAC758F" w14:textId="77777777" w:rsidR="007030C1" w:rsidRDefault="007030C1" w:rsidP="00144BE1">
            <w:pPr>
              <w:pStyle w:val="Heading1"/>
            </w:pPr>
          </w:p>
          <w:p w14:paraId="04A75971" w14:textId="77777777" w:rsidR="007030C1" w:rsidRDefault="007030C1" w:rsidP="00144BE1">
            <w:pPr>
              <w:pStyle w:val="Heading1"/>
            </w:pPr>
          </w:p>
          <w:p w14:paraId="757B0E2E" w14:textId="77777777" w:rsidR="007030C1" w:rsidRDefault="007030C1" w:rsidP="00144BE1">
            <w:pPr>
              <w:pStyle w:val="Heading1"/>
            </w:pPr>
          </w:p>
          <w:p w14:paraId="6A86DF2C" w14:textId="77777777" w:rsidR="007030C1" w:rsidRDefault="007030C1" w:rsidP="00144BE1">
            <w:pPr>
              <w:pStyle w:val="Heading1"/>
            </w:pPr>
          </w:p>
          <w:p w14:paraId="6DDD998D" w14:textId="77777777" w:rsidR="007030C1" w:rsidRDefault="007030C1" w:rsidP="00144BE1">
            <w:pPr>
              <w:pStyle w:val="Heading1"/>
            </w:pPr>
          </w:p>
          <w:p w14:paraId="51308648" w14:textId="77777777" w:rsidR="008B64C8" w:rsidRDefault="008B64C8" w:rsidP="00144BE1">
            <w:pPr>
              <w:pStyle w:val="Heading1"/>
              <w:rPr>
                <w:b w:val="0"/>
                <w:bCs/>
              </w:rPr>
            </w:pPr>
          </w:p>
          <w:p w14:paraId="7F7B86E5" w14:textId="77777777" w:rsidR="008B64C8" w:rsidRDefault="008B64C8" w:rsidP="00144BE1">
            <w:pPr>
              <w:pStyle w:val="Heading1"/>
              <w:rPr>
                <w:b w:val="0"/>
                <w:bCs/>
              </w:rPr>
            </w:pPr>
          </w:p>
          <w:p w14:paraId="42EC7214" w14:textId="77777777" w:rsidR="008B64C8" w:rsidRDefault="008B64C8" w:rsidP="00144BE1">
            <w:pPr>
              <w:pStyle w:val="Heading1"/>
              <w:rPr>
                <w:b w:val="0"/>
                <w:bCs/>
              </w:rPr>
            </w:pPr>
          </w:p>
          <w:p w14:paraId="084E4C74" w14:textId="77777777" w:rsidR="00214268" w:rsidRDefault="00214268" w:rsidP="00144BE1">
            <w:pPr>
              <w:pStyle w:val="Heading1"/>
              <w:rPr>
                <w:b w:val="0"/>
                <w:bCs/>
              </w:rPr>
            </w:pPr>
          </w:p>
          <w:p w14:paraId="75BCD56F" w14:textId="77777777" w:rsidR="00214268" w:rsidRDefault="00214268" w:rsidP="00144BE1">
            <w:pPr>
              <w:pStyle w:val="Heading1"/>
              <w:rPr>
                <w:b w:val="0"/>
                <w:bCs/>
              </w:rPr>
            </w:pPr>
          </w:p>
          <w:p w14:paraId="788C6EB8" w14:textId="77777777" w:rsidR="00A73BE8" w:rsidRDefault="00A73BE8" w:rsidP="00144BE1">
            <w:pPr>
              <w:pStyle w:val="Heading1"/>
              <w:rPr>
                <w:b w:val="0"/>
                <w:bCs/>
                <w:sz w:val="28"/>
                <w:szCs w:val="24"/>
              </w:rPr>
            </w:pPr>
          </w:p>
          <w:p w14:paraId="3624EA02" w14:textId="66C39733" w:rsidR="007030C1" w:rsidRPr="007030C1" w:rsidRDefault="007030C1" w:rsidP="00144BE1">
            <w:pPr>
              <w:pStyle w:val="Heading1"/>
              <w:rPr>
                <w:b w:val="0"/>
                <w:bCs/>
              </w:rPr>
            </w:pPr>
            <w:r w:rsidRPr="00214268">
              <w:rPr>
                <w:b w:val="0"/>
                <w:bCs/>
                <w:sz w:val="28"/>
                <w:szCs w:val="24"/>
              </w:rPr>
              <w:t>Education</w:t>
            </w:r>
          </w:p>
        </w:tc>
        <w:tc>
          <w:tcPr>
            <w:tcW w:w="6626" w:type="dxa"/>
            <w:tcMar>
              <w:left w:w="115" w:type="dxa"/>
              <w:bottom w:w="0" w:type="dxa"/>
            </w:tcMar>
          </w:tcPr>
          <w:p w14:paraId="7E0027EF" w14:textId="6708F3B5" w:rsidR="00145141" w:rsidRPr="008B64C8" w:rsidRDefault="002D2FA2" w:rsidP="00144BE1">
            <w:pPr>
              <w:pStyle w:val="Heading2"/>
              <w:rPr>
                <w:sz w:val="28"/>
                <w:szCs w:val="32"/>
              </w:rPr>
            </w:pPr>
            <w:r w:rsidRPr="008B64C8">
              <w:rPr>
                <w:i/>
                <w:iCs w:val="0"/>
                <w:sz w:val="28"/>
                <w:szCs w:val="32"/>
              </w:rPr>
              <w:lastRenderedPageBreak/>
              <w:t>Assistant Director of Geospatial Collections &amp; Services</w:t>
            </w:r>
            <w:r w:rsidR="00DD6301" w:rsidRPr="008B64C8">
              <w:rPr>
                <w:sz w:val="28"/>
                <w:szCs w:val="32"/>
              </w:rPr>
              <w:t xml:space="preserve"> </w:t>
            </w:r>
          </w:p>
          <w:p w14:paraId="41322D83" w14:textId="35EA710F" w:rsidR="00250D3B" w:rsidRDefault="002D2FA2" w:rsidP="00144BE1">
            <w:pPr>
              <w:pStyle w:val="Heading2"/>
            </w:pPr>
            <w:r w:rsidRPr="002D2FA2">
              <w:t>Branner Earth Sciences Library, Stanford University Libraries</w:t>
            </w:r>
          </w:p>
          <w:p w14:paraId="3D08CBD0" w14:textId="20E3A936" w:rsidR="00C56017" w:rsidRPr="00987A28" w:rsidRDefault="002D2FA2" w:rsidP="00C56017">
            <w:r w:rsidRPr="00987A28">
              <w:t xml:space="preserve">March 2021 </w:t>
            </w:r>
            <w:r w:rsidR="008D3FFF" w:rsidRPr="00987A28">
              <w:t>–</w:t>
            </w:r>
            <w:r w:rsidRPr="00987A28">
              <w:t xml:space="preserve"> present</w:t>
            </w:r>
          </w:p>
          <w:p w14:paraId="2D478057" w14:textId="77777777" w:rsidR="008D3FFF" w:rsidRPr="00987A28" w:rsidRDefault="008D3FFF" w:rsidP="00C56017"/>
          <w:p w14:paraId="6DAE7834" w14:textId="4107BF95" w:rsidR="002D2FA2" w:rsidRDefault="002D2FA2" w:rsidP="002D2FA2">
            <w:pPr>
              <w:pStyle w:val="ListBullet"/>
            </w:pPr>
            <w:r>
              <w:t xml:space="preserve">Oversee modern maps &amp; geospatial data operations, </w:t>
            </w:r>
            <w:r w:rsidR="00416446">
              <w:t>collections,</w:t>
            </w:r>
            <w:r>
              <w:t xml:space="preserve"> </w:t>
            </w:r>
            <w:r w:rsidR="008D3FFF">
              <w:t>services,</w:t>
            </w:r>
            <w:r w:rsidR="00680589">
              <w:t xml:space="preserve"> and support</w:t>
            </w:r>
            <w:r w:rsidR="008B64C8">
              <w:t xml:space="preserve"> for Stanford researchers using spatial and Earth observation data</w:t>
            </w:r>
            <w:r w:rsidR="00F36291">
              <w:t xml:space="preserve"> in their research and teaching</w:t>
            </w:r>
            <w:r w:rsidR="0030275A">
              <w:t>.</w:t>
            </w:r>
          </w:p>
          <w:p w14:paraId="157FC082" w14:textId="040E3D03" w:rsidR="00250D3B" w:rsidRPr="009348AA" w:rsidRDefault="002D2FA2" w:rsidP="00680589">
            <w:pPr>
              <w:pStyle w:val="ListBullet"/>
              <w:rPr>
                <w:rFonts w:ascii="Segoe UI" w:hAnsi="Segoe UI" w:cs="Segoe UI"/>
                <w:color w:val="24292F"/>
              </w:rPr>
            </w:pPr>
            <w:r>
              <w:lastRenderedPageBreak/>
              <w:t xml:space="preserve">Coordinate </w:t>
            </w:r>
            <w:r w:rsidR="0030275A">
              <w:t xml:space="preserve">&amp; collaborate on </w:t>
            </w:r>
            <w:r>
              <w:t xml:space="preserve">development, implementation &amp; maintenance of </w:t>
            </w:r>
            <w:r w:rsidR="00680589">
              <w:t xml:space="preserve">spatial </w:t>
            </w:r>
            <w:r w:rsidR="0030275A">
              <w:t>data</w:t>
            </w:r>
            <w:r>
              <w:t xml:space="preserve"> infrastructure services</w:t>
            </w:r>
            <w:r w:rsidR="00680589">
              <w:t>.</w:t>
            </w:r>
          </w:p>
          <w:p w14:paraId="314761A0" w14:textId="3286C91D" w:rsidR="009348AA" w:rsidRPr="00F36291" w:rsidRDefault="009348AA" w:rsidP="00680589">
            <w:pPr>
              <w:pStyle w:val="ListBullet"/>
              <w:rPr>
                <w:rFonts w:ascii="Segoe UI" w:hAnsi="Segoe UI" w:cs="Segoe UI"/>
                <w:color w:val="24292F"/>
              </w:rPr>
            </w:pPr>
            <w:r>
              <w:t xml:space="preserve">Licensing </w:t>
            </w:r>
            <w:r w:rsidR="00482C7C">
              <w:t xml:space="preserve">&amp; acquisition of enterprise-level spatial data resources and platforms </w:t>
            </w:r>
          </w:p>
          <w:p w14:paraId="77DE39C5" w14:textId="3EEC8061" w:rsidR="00F36291" w:rsidRPr="00F36291" w:rsidRDefault="00F36291" w:rsidP="00F36291">
            <w:pPr>
              <w:pStyle w:val="ListBullet"/>
            </w:pPr>
            <w:r>
              <w:t>Design and implementation of the Stanford Geospatial Center spatial data literacy programs and curriculum</w:t>
            </w:r>
          </w:p>
          <w:p w14:paraId="6D2169F3" w14:textId="5D7A5892" w:rsidR="00145141" w:rsidRPr="008B64C8" w:rsidRDefault="002D2FA2" w:rsidP="00A324EB">
            <w:pPr>
              <w:pStyle w:val="Heading2"/>
              <w:rPr>
                <w:sz w:val="28"/>
                <w:szCs w:val="32"/>
              </w:rPr>
            </w:pPr>
            <w:r w:rsidRPr="008B64C8">
              <w:rPr>
                <w:i/>
                <w:iCs w:val="0"/>
                <w:sz w:val="28"/>
                <w:szCs w:val="32"/>
              </w:rPr>
              <w:t>Lecturer</w:t>
            </w:r>
            <w:r w:rsidR="00A324EB" w:rsidRPr="008B64C8">
              <w:rPr>
                <w:sz w:val="28"/>
                <w:szCs w:val="32"/>
              </w:rPr>
              <w:t xml:space="preserve"> </w:t>
            </w:r>
          </w:p>
          <w:p w14:paraId="6108FBD0" w14:textId="4BEE7540" w:rsidR="00A324EB" w:rsidRDefault="002D2FA2" w:rsidP="00A324EB">
            <w:pPr>
              <w:pStyle w:val="Heading2"/>
            </w:pPr>
            <w:r w:rsidRPr="002D2FA2">
              <w:t>Stanford School of Earth, Energy &amp; Environmental Science</w:t>
            </w:r>
          </w:p>
          <w:p w14:paraId="161508DF" w14:textId="2470EE87" w:rsidR="00482C7C" w:rsidRPr="00482C7C" w:rsidRDefault="00482C7C" w:rsidP="00A324EB">
            <w:pPr>
              <w:pStyle w:val="Heading2"/>
              <w:rPr>
                <w:i/>
                <w:iCs w:val="0"/>
              </w:rPr>
            </w:pPr>
            <w:r>
              <w:rPr>
                <w:i/>
                <w:iCs w:val="0"/>
              </w:rPr>
              <w:t>Earthsys144/ESS164 – Fundamentals of Geographic Information Science</w:t>
            </w:r>
          </w:p>
          <w:p w14:paraId="4D1CB068" w14:textId="1804BC6A" w:rsidR="00680589" w:rsidRPr="00987A28" w:rsidRDefault="002D2FA2" w:rsidP="009348AA">
            <w:r w:rsidRPr="00987A28">
              <w:t>Autumn 2020</w:t>
            </w:r>
            <w:r w:rsidR="00393EB2" w:rsidRPr="00987A28">
              <w:t xml:space="preserve"> </w:t>
            </w:r>
            <w:r w:rsidR="00482C7C" w:rsidRPr="00987A28">
              <w:t>–</w:t>
            </w:r>
            <w:r w:rsidR="00393EB2" w:rsidRPr="00987A28">
              <w:t xml:space="preserve"> </w:t>
            </w:r>
            <w:r w:rsidRPr="00987A28">
              <w:t>present</w:t>
            </w:r>
          </w:p>
          <w:p w14:paraId="6D3B5564" w14:textId="77777777" w:rsidR="00482C7C" w:rsidRPr="00987A28" w:rsidRDefault="00482C7C" w:rsidP="009348AA"/>
          <w:p w14:paraId="65EB6FFE" w14:textId="28B37F75" w:rsidR="00145141" w:rsidRPr="008B64C8" w:rsidRDefault="002D2FA2" w:rsidP="002D2FA2">
            <w:pPr>
              <w:pStyle w:val="Heading2"/>
              <w:rPr>
                <w:sz w:val="28"/>
                <w:szCs w:val="32"/>
              </w:rPr>
            </w:pPr>
            <w:r w:rsidRPr="008B64C8">
              <w:rPr>
                <w:i/>
                <w:iCs w:val="0"/>
                <w:sz w:val="28"/>
                <w:szCs w:val="32"/>
              </w:rPr>
              <w:t>Geospatial Manager</w:t>
            </w:r>
          </w:p>
          <w:p w14:paraId="7C0D9520" w14:textId="1434583D" w:rsidR="002D2FA2" w:rsidRDefault="002D2FA2" w:rsidP="002D2FA2">
            <w:pPr>
              <w:pStyle w:val="Heading2"/>
            </w:pPr>
            <w:r w:rsidRPr="002D2FA2">
              <w:t>Stanford Geospatial Center, Branner Earth Sciences Library, Stanford University</w:t>
            </w:r>
          </w:p>
          <w:p w14:paraId="772E2823" w14:textId="415E0901" w:rsidR="002D2FA2" w:rsidRPr="00987A28" w:rsidRDefault="002D2FA2" w:rsidP="002D2FA2">
            <w:r w:rsidRPr="00987A28">
              <w:t xml:space="preserve">January 2015 </w:t>
            </w:r>
            <w:r w:rsidR="009348AA" w:rsidRPr="00987A28">
              <w:t>–</w:t>
            </w:r>
            <w:r w:rsidRPr="00987A28">
              <w:t xml:space="preserve"> present</w:t>
            </w:r>
          </w:p>
          <w:p w14:paraId="4F8C3D09" w14:textId="77777777" w:rsidR="009348AA" w:rsidRPr="00987A28" w:rsidRDefault="009348AA" w:rsidP="002D2FA2"/>
          <w:p w14:paraId="1EEF0105" w14:textId="30C6F975" w:rsidR="009348AA" w:rsidRDefault="009348AA" w:rsidP="009348AA">
            <w:pPr>
              <w:pStyle w:val="ListBullet"/>
            </w:pPr>
            <w:r>
              <w:t>Oversee daily operations of the Stanford Geospatial Center</w:t>
            </w:r>
          </w:p>
          <w:p w14:paraId="5C5CD71E" w14:textId="14F94CB3" w:rsidR="009348AA" w:rsidRDefault="009348AA" w:rsidP="009348AA">
            <w:pPr>
              <w:pStyle w:val="ListBullet"/>
            </w:pPr>
            <w:r>
              <w:t>Manage SGC support staff</w:t>
            </w:r>
          </w:p>
          <w:p w14:paraId="3B002533" w14:textId="7B67C66C" w:rsidR="009348AA" w:rsidRDefault="009348AA" w:rsidP="009348AA">
            <w:pPr>
              <w:pStyle w:val="ListBullet"/>
            </w:pPr>
            <w:r>
              <w:t xml:space="preserve">Licensing, acquisition, and management of enterprise-level resources, including: Esri Site License, </w:t>
            </w:r>
            <w:r w:rsidR="00F7360C">
              <w:t>2000</w:t>
            </w:r>
            <w:r>
              <w:t xml:space="preserve">+ user ArcGIS.com org, </w:t>
            </w:r>
            <w:r w:rsidR="00F7360C">
              <w:t>300</w:t>
            </w:r>
            <w:r>
              <w:t xml:space="preserve">+ user Planet.com org, </w:t>
            </w:r>
            <w:r w:rsidR="00F7360C">
              <w:t>300</w:t>
            </w:r>
            <w:r>
              <w:t xml:space="preserve">+ user </w:t>
            </w:r>
            <w:r w:rsidR="00F7360C">
              <w:t>Google Earth Engine</w:t>
            </w:r>
            <w:r>
              <w:t xml:space="preserve"> org</w:t>
            </w:r>
          </w:p>
          <w:p w14:paraId="3D837239" w14:textId="77777777" w:rsidR="009348AA" w:rsidRDefault="009348AA" w:rsidP="009348AA">
            <w:pPr>
              <w:pStyle w:val="ListBullet"/>
            </w:pPr>
            <w:r>
              <w:t>geospatial data operations, collections, services, and support.</w:t>
            </w:r>
          </w:p>
          <w:p w14:paraId="76C1C52D" w14:textId="77777777" w:rsidR="009348AA" w:rsidRDefault="009348AA" w:rsidP="009348AA">
            <w:pPr>
              <w:pStyle w:val="ListBullet"/>
            </w:pPr>
            <w:r>
              <w:t>Design and implementation of the Stanford Geospatial Center spatial data literacy programs and curriculum</w:t>
            </w:r>
          </w:p>
          <w:p w14:paraId="36F8E1F8" w14:textId="31B255D7" w:rsidR="00680589" w:rsidRPr="009348AA" w:rsidRDefault="009348AA" w:rsidP="002D2FA2">
            <w:pPr>
              <w:pStyle w:val="ListBullet"/>
              <w:rPr>
                <w:rFonts w:ascii="Segoe UI" w:hAnsi="Segoe UI" w:cs="Segoe UI"/>
                <w:color w:val="24292F"/>
              </w:rPr>
            </w:pPr>
            <w:r>
              <w:t>Coordinate &amp; collaborate on development, implementation &amp; maintenance of spatial data infrastructure services.</w:t>
            </w:r>
          </w:p>
          <w:p w14:paraId="3C6BA3F0" w14:textId="092D68E0" w:rsidR="00145141" w:rsidRPr="008B64C8" w:rsidRDefault="002D2FA2" w:rsidP="002D2FA2">
            <w:pPr>
              <w:pStyle w:val="Heading2"/>
              <w:rPr>
                <w:sz w:val="28"/>
                <w:szCs w:val="32"/>
              </w:rPr>
            </w:pPr>
            <w:r w:rsidRPr="008B64C8">
              <w:rPr>
                <w:i/>
                <w:iCs w:val="0"/>
                <w:sz w:val="28"/>
                <w:szCs w:val="32"/>
              </w:rPr>
              <w:t>Geographic Information Systems Specialist &amp; Instruction Coordinator</w:t>
            </w:r>
            <w:r w:rsidRPr="008B64C8">
              <w:rPr>
                <w:sz w:val="28"/>
                <w:szCs w:val="32"/>
              </w:rPr>
              <w:t xml:space="preserve"> </w:t>
            </w:r>
          </w:p>
          <w:p w14:paraId="71113936" w14:textId="5A745848" w:rsidR="002D2FA2" w:rsidRDefault="002D2FA2" w:rsidP="002D2FA2">
            <w:pPr>
              <w:pStyle w:val="Heading2"/>
            </w:pPr>
            <w:r>
              <w:t>Yale University Libraries</w:t>
            </w:r>
          </w:p>
          <w:p w14:paraId="4A8BD53B" w14:textId="319AFEC7" w:rsidR="002D2FA2" w:rsidRPr="00987A28" w:rsidRDefault="00393EB2" w:rsidP="00393EB2">
            <w:r w:rsidRPr="00987A28">
              <w:t>September</w:t>
            </w:r>
            <w:r w:rsidR="002D2FA2" w:rsidRPr="00987A28">
              <w:t xml:space="preserve"> 20</w:t>
            </w:r>
            <w:r w:rsidRPr="00987A28">
              <w:t>10</w:t>
            </w:r>
            <w:r w:rsidR="002D2FA2" w:rsidRPr="00987A28">
              <w:t xml:space="preserve"> </w:t>
            </w:r>
            <w:r w:rsidRPr="00987A28">
              <w:t>-</w:t>
            </w:r>
            <w:r w:rsidR="002D2FA2" w:rsidRPr="00987A28">
              <w:t xml:space="preserve"> </w:t>
            </w:r>
            <w:r w:rsidR="00482C7C" w:rsidRPr="00987A28">
              <w:t>January</w:t>
            </w:r>
            <w:r w:rsidR="002D2FA2" w:rsidRPr="00987A28">
              <w:t xml:space="preserve"> 201</w:t>
            </w:r>
            <w:r w:rsidR="00482C7C" w:rsidRPr="00987A28">
              <w:t>5</w:t>
            </w:r>
          </w:p>
          <w:p w14:paraId="439FA24D" w14:textId="5E22472D" w:rsidR="009348AA" w:rsidRPr="00987A28" w:rsidRDefault="009348AA" w:rsidP="00393EB2"/>
          <w:p w14:paraId="64117611" w14:textId="0DC2BA08" w:rsidR="009348AA" w:rsidRDefault="009348AA" w:rsidP="009348AA">
            <w:pPr>
              <w:pStyle w:val="ListBullet"/>
            </w:pPr>
            <w:r>
              <w:lastRenderedPageBreak/>
              <w:t>Creation and management of the Yale Map Collection GIS Services, including spatial data literacy instruction program, services, and direct support</w:t>
            </w:r>
          </w:p>
          <w:p w14:paraId="631963D5" w14:textId="4BC77DD8" w:rsidR="009348AA" w:rsidRDefault="009348AA" w:rsidP="009348AA">
            <w:pPr>
              <w:pStyle w:val="ListBullet"/>
            </w:pPr>
            <w:r>
              <w:t>Direct consultation with faculty and center-based research projects</w:t>
            </w:r>
          </w:p>
          <w:p w14:paraId="3F33AB59" w14:textId="18EA254E" w:rsidR="009348AA" w:rsidRDefault="009348AA" w:rsidP="009348AA">
            <w:pPr>
              <w:pStyle w:val="ListBullet"/>
            </w:pPr>
            <w:r>
              <w:t>Esri Higher Education Site license management, including management of 500+ user ArcGIS Online org</w:t>
            </w:r>
          </w:p>
          <w:p w14:paraId="69A5D0FD" w14:textId="2DF4D652" w:rsidR="009348AA" w:rsidRDefault="009348AA" w:rsidP="009348AA">
            <w:pPr>
              <w:pStyle w:val="ListBullet"/>
            </w:pPr>
            <w:r>
              <w:t>Google Earth Engine organizational access manager</w:t>
            </w:r>
          </w:p>
          <w:p w14:paraId="2D1FFBD8" w14:textId="7627B7DE" w:rsidR="00680589" w:rsidRPr="00482C7C" w:rsidRDefault="009348AA" w:rsidP="00393EB2">
            <w:pPr>
              <w:pStyle w:val="ListBullet"/>
            </w:pPr>
            <w:r>
              <w:t>Credit course collaboration (see teaching experience)</w:t>
            </w:r>
          </w:p>
          <w:p w14:paraId="52BDE7D9" w14:textId="2E1D03C9" w:rsidR="00145141" w:rsidRPr="008B64C8" w:rsidRDefault="00393EB2" w:rsidP="00393EB2">
            <w:pPr>
              <w:pStyle w:val="Heading2"/>
              <w:rPr>
                <w:sz w:val="28"/>
                <w:szCs w:val="32"/>
              </w:rPr>
            </w:pPr>
            <w:r w:rsidRPr="008B64C8">
              <w:rPr>
                <w:i/>
                <w:iCs w:val="0"/>
                <w:sz w:val="28"/>
                <w:szCs w:val="32"/>
              </w:rPr>
              <w:t>Geographic Information Systems Assistan</w:t>
            </w:r>
            <w:r w:rsidR="00145141" w:rsidRPr="008B64C8">
              <w:rPr>
                <w:i/>
                <w:iCs w:val="0"/>
                <w:sz w:val="28"/>
                <w:szCs w:val="32"/>
              </w:rPr>
              <w:t>t</w:t>
            </w:r>
            <w:r w:rsidRPr="008B64C8">
              <w:rPr>
                <w:sz w:val="28"/>
                <w:szCs w:val="32"/>
              </w:rPr>
              <w:t xml:space="preserve"> </w:t>
            </w:r>
          </w:p>
          <w:p w14:paraId="41686684" w14:textId="5D1A3DB3" w:rsidR="00393EB2" w:rsidRDefault="00393EB2" w:rsidP="00393EB2">
            <w:pPr>
              <w:pStyle w:val="Heading2"/>
            </w:pPr>
            <w:r>
              <w:t>Yale University Libraries</w:t>
            </w:r>
          </w:p>
          <w:p w14:paraId="410C9A9C" w14:textId="2FA7FD6F" w:rsidR="008B64C8" w:rsidRDefault="00393EB2" w:rsidP="00393EB2">
            <w:r w:rsidRPr="00987A28">
              <w:t>August 2005 - September 201</w:t>
            </w:r>
            <w:r w:rsidR="008B64C8">
              <w:t>0</w:t>
            </w:r>
          </w:p>
          <w:p w14:paraId="5AB2586D" w14:textId="77777777" w:rsidR="008B64C8" w:rsidRDefault="008B64C8" w:rsidP="00393EB2"/>
          <w:p w14:paraId="30777559" w14:textId="45D06AA2" w:rsidR="008B64C8" w:rsidRPr="008B64C8" w:rsidRDefault="008B64C8" w:rsidP="008B64C8">
            <w:pPr>
              <w:pStyle w:val="Heading2"/>
              <w:rPr>
                <w:sz w:val="28"/>
                <w:szCs w:val="32"/>
              </w:rPr>
            </w:pPr>
            <w:r>
              <w:rPr>
                <w:i/>
                <w:iCs w:val="0"/>
                <w:sz w:val="28"/>
                <w:szCs w:val="32"/>
              </w:rPr>
              <w:t>GIS Lab Manager / Teaching</w:t>
            </w:r>
            <w:r w:rsidRPr="008B64C8">
              <w:rPr>
                <w:i/>
                <w:iCs w:val="0"/>
                <w:sz w:val="28"/>
                <w:szCs w:val="32"/>
              </w:rPr>
              <w:t xml:space="preserve"> Assistant</w:t>
            </w:r>
            <w:r w:rsidRPr="008B64C8">
              <w:rPr>
                <w:sz w:val="28"/>
                <w:szCs w:val="32"/>
              </w:rPr>
              <w:t xml:space="preserve"> </w:t>
            </w:r>
          </w:p>
          <w:p w14:paraId="71DD924C" w14:textId="4CF3176C" w:rsidR="008B64C8" w:rsidRDefault="008B64C8" w:rsidP="008B64C8">
            <w:pPr>
              <w:pStyle w:val="Heading2"/>
            </w:pPr>
            <w:r>
              <w:t>University of Texas at Dallas, Dept. of Geography</w:t>
            </w:r>
          </w:p>
          <w:p w14:paraId="0A64BDAA" w14:textId="18EE91F1" w:rsidR="008B64C8" w:rsidRPr="00987A28" w:rsidRDefault="008B64C8" w:rsidP="00393EB2">
            <w:r w:rsidRPr="00987A28">
              <w:t>August 2</w:t>
            </w:r>
            <w:r>
              <w:t>001</w:t>
            </w:r>
            <w:r w:rsidRPr="00987A28">
              <w:t xml:space="preserve"> - </w:t>
            </w:r>
            <w:r>
              <w:t>July</w:t>
            </w:r>
            <w:r w:rsidRPr="00987A28">
              <w:t xml:space="preserve"> 20</w:t>
            </w:r>
            <w:r>
              <w:t>05</w:t>
            </w:r>
          </w:p>
          <w:p w14:paraId="3B479B54" w14:textId="77777777" w:rsidR="007030C1" w:rsidRDefault="007030C1" w:rsidP="00393EB2"/>
          <w:p w14:paraId="49B4E951" w14:textId="35EF6597" w:rsidR="007030C1" w:rsidRPr="003722A2" w:rsidRDefault="007E350D" w:rsidP="00393EB2">
            <w:pPr>
              <w:rPr>
                <w:sz w:val="24"/>
                <w:szCs w:val="24"/>
              </w:rPr>
            </w:pPr>
            <w:r w:rsidRPr="003722A2">
              <w:rPr>
                <w:sz w:val="24"/>
                <w:szCs w:val="24"/>
              </w:rPr>
              <w:t>University of Texas at Dallas, 2005</w:t>
            </w:r>
          </w:p>
          <w:p w14:paraId="2BB9C855" w14:textId="4F762826" w:rsidR="007E350D" w:rsidRDefault="007E350D" w:rsidP="00393EB2">
            <w:r>
              <w:t>M.Sc. Geographic Information Science, Remote Sensing</w:t>
            </w:r>
          </w:p>
          <w:p w14:paraId="02EF1E83" w14:textId="2A723FDD" w:rsidR="007E350D" w:rsidRDefault="007E350D" w:rsidP="00393EB2"/>
          <w:p w14:paraId="7C08C492" w14:textId="14C34F48" w:rsidR="007E350D" w:rsidRPr="003722A2" w:rsidRDefault="003722A2" w:rsidP="00393EB2">
            <w:pPr>
              <w:rPr>
                <w:sz w:val="24"/>
                <w:szCs w:val="24"/>
              </w:rPr>
            </w:pPr>
            <w:r>
              <w:rPr>
                <w:sz w:val="24"/>
                <w:szCs w:val="24"/>
              </w:rPr>
              <w:t xml:space="preserve">U.S. </w:t>
            </w:r>
            <w:r w:rsidR="007E350D" w:rsidRPr="003722A2">
              <w:rPr>
                <w:sz w:val="24"/>
                <w:szCs w:val="24"/>
              </w:rPr>
              <w:t>National Park Service, 2004</w:t>
            </w:r>
          </w:p>
          <w:p w14:paraId="3988A78D" w14:textId="0C30BF8A" w:rsidR="007E350D" w:rsidRDefault="007E350D" w:rsidP="00393EB2">
            <w:r>
              <w:t>Certificate, Geophysical Methods for Archaeological Prospection</w:t>
            </w:r>
          </w:p>
          <w:p w14:paraId="702D84D7" w14:textId="77777777" w:rsidR="007E350D" w:rsidRDefault="007E350D" w:rsidP="00393EB2"/>
          <w:p w14:paraId="67682899" w14:textId="77777777" w:rsidR="007E350D" w:rsidRPr="003722A2" w:rsidRDefault="007E350D" w:rsidP="00393EB2">
            <w:pPr>
              <w:rPr>
                <w:sz w:val="24"/>
                <w:szCs w:val="24"/>
              </w:rPr>
            </w:pPr>
            <w:r w:rsidRPr="003722A2">
              <w:rPr>
                <w:sz w:val="24"/>
                <w:szCs w:val="24"/>
              </w:rPr>
              <w:t>Southern Methodist University, 1997</w:t>
            </w:r>
          </w:p>
          <w:p w14:paraId="7C7D349F" w14:textId="77777777" w:rsidR="007E350D" w:rsidRDefault="007E350D" w:rsidP="00393EB2">
            <w:r>
              <w:t>B.Sc. Anthropology, Archaeology, Latin American Studies</w:t>
            </w:r>
          </w:p>
          <w:p w14:paraId="1C813F12" w14:textId="4530CEE0" w:rsidR="007E350D" w:rsidRPr="00A324EB" w:rsidRDefault="007E350D" w:rsidP="00393EB2"/>
        </w:tc>
      </w:tr>
      <w:tr w:rsidR="001D28AB" w14:paraId="0F0C83B8" w14:textId="77777777" w:rsidTr="00680589">
        <w:tc>
          <w:tcPr>
            <w:tcW w:w="2373" w:type="dxa"/>
          </w:tcPr>
          <w:p w14:paraId="1D7350B2" w14:textId="77777777" w:rsidR="001D28AB" w:rsidRPr="00214268" w:rsidRDefault="001D28AB" w:rsidP="001D28AB">
            <w:pPr>
              <w:pStyle w:val="Heading1"/>
              <w:rPr>
                <w:b w:val="0"/>
                <w:bCs/>
                <w:sz w:val="28"/>
                <w:szCs w:val="24"/>
              </w:rPr>
            </w:pPr>
            <w:r w:rsidRPr="00214268">
              <w:rPr>
                <w:b w:val="0"/>
                <w:bCs/>
                <w:sz w:val="28"/>
                <w:szCs w:val="24"/>
              </w:rPr>
              <w:lastRenderedPageBreak/>
              <w:t>Publications</w:t>
            </w:r>
          </w:p>
          <w:p w14:paraId="41E68A80" w14:textId="77777777" w:rsidR="001D28AB" w:rsidRDefault="001D28AB" w:rsidP="001D28AB">
            <w:pPr>
              <w:pStyle w:val="Heading1"/>
              <w:rPr>
                <w:b w:val="0"/>
                <w:bCs/>
              </w:rPr>
            </w:pPr>
          </w:p>
          <w:p w14:paraId="091CD53B" w14:textId="249DD5CE" w:rsidR="001D28AB" w:rsidRPr="00393EB2" w:rsidRDefault="001D28AB" w:rsidP="001D28AB">
            <w:pPr>
              <w:pStyle w:val="Heading1"/>
              <w:rPr>
                <w:b w:val="0"/>
                <w:bCs/>
              </w:rPr>
            </w:pPr>
            <w:r w:rsidRPr="00FB51EC">
              <w:rPr>
                <w:b w:val="0"/>
                <w:bCs/>
                <w:sz w:val="28"/>
                <w:szCs w:val="24"/>
              </w:rPr>
              <w:t>Select Publications</w:t>
            </w:r>
          </w:p>
        </w:tc>
        <w:tc>
          <w:tcPr>
            <w:tcW w:w="6626" w:type="dxa"/>
            <w:tcMar>
              <w:left w:w="115" w:type="dxa"/>
            </w:tcMar>
          </w:tcPr>
          <w:p w14:paraId="786EDF35" w14:textId="13105365" w:rsidR="001D28AB" w:rsidRDefault="00E23AD7" w:rsidP="001D28AB">
            <w:pPr>
              <w:rPr>
                <w:rFonts w:cs="Arial"/>
                <w:bCs/>
                <w:szCs w:val="20"/>
              </w:rPr>
            </w:pPr>
            <w:hyperlink r:id="rId8" w:history="1">
              <w:r w:rsidRPr="002E40B4">
                <w:rPr>
                  <w:rStyle w:val="Hyperlink"/>
                  <w:rFonts w:cs="Arial"/>
                  <w:bCs/>
                  <w:szCs w:val="20"/>
                </w:rPr>
                <w:t>https://orcid.org/0000-0002-4917-3143</w:t>
              </w:r>
            </w:hyperlink>
            <w:r>
              <w:rPr>
                <w:rFonts w:cs="Arial"/>
                <w:bCs/>
                <w:szCs w:val="20"/>
              </w:rPr>
              <w:t xml:space="preserve"> </w:t>
            </w:r>
          </w:p>
          <w:p w14:paraId="58133F8B" w14:textId="77777777" w:rsidR="001D28AB" w:rsidRDefault="001D28AB" w:rsidP="001D28AB">
            <w:pPr>
              <w:rPr>
                <w:rFonts w:cs="Arial"/>
                <w:bCs/>
                <w:szCs w:val="20"/>
              </w:rPr>
            </w:pPr>
          </w:p>
          <w:p w14:paraId="7E57F2DA" w14:textId="1D05F41C" w:rsidR="001D28AB" w:rsidRPr="00987A28" w:rsidRDefault="001D28AB" w:rsidP="001D28AB">
            <w:pPr>
              <w:rPr>
                <w:rFonts w:cs="Arial"/>
                <w:bCs/>
                <w:iCs/>
              </w:rPr>
            </w:pPr>
            <w:r w:rsidRPr="00016ECA">
              <w:rPr>
                <w:rFonts w:cs="Arial"/>
                <w:bCs/>
                <w:szCs w:val="20"/>
              </w:rPr>
              <w:t xml:space="preserve">"A cluster-based, spatial-sampling method for assessing household healthcare utilization patterns in resource-limited settings." Clinical Infectious Diseases 2020 | journal-article DOI: </w:t>
            </w:r>
            <w:hyperlink r:id="rId9" w:history="1">
              <w:r w:rsidR="00E23AD7" w:rsidRPr="002E40B4">
                <w:rPr>
                  <w:rStyle w:val="Hyperlink"/>
                  <w:rFonts w:cs="Arial"/>
                  <w:bCs/>
                  <w:szCs w:val="20"/>
                </w:rPr>
                <w:t>https://doi.org/10.1093/cid/ciaa1310</w:t>
              </w:r>
            </w:hyperlink>
            <w:r w:rsidR="00E23AD7">
              <w:rPr>
                <w:rFonts w:cs="Arial"/>
                <w:bCs/>
                <w:szCs w:val="20"/>
              </w:rPr>
              <w:t xml:space="preserve"> </w:t>
            </w:r>
          </w:p>
        </w:tc>
      </w:tr>
      <w:tr w:rsidR="001D28AB" w14:paraId="6A24600F" w14:textId="77777777" w:rsidTr="00680589">
        <w:tc>
          <w:tcPr>
            <w:tcW w:w="2373" w:type="dxa"/>
          </w:tcPr>
          <w:p w14:paraId="302EA5FE" w14:textId="77777777" w:rsidR="001D28AB" w:rsidRPr="00393EB2" w:rsidRDefault="001D28AB" w:rsidP="001D28AB">
            <w:pPr>
              <w:pStyle w:val="Heading1"/>
              <w:rPr>
                <w:b w:val="0"/>
                <w:bCs/>
              </w:rPr>
            </w:pPr>
          </w:p>
        </w:tc>
        <w:tc>
          <w:tcPr>
            <w:tcW w:w="6626" w:type="dxa"/>
            <w:tcMar>
              <w:left w:w="115" w:type="dxa"/>
            </w:tcMar>
          </w:tcPr>
          <w:p w14:paraId="5020125A" w14:textId="78F0B6F4" w:rsidR="001D28AB" w:rsidRDefault="001D28AB" w:rsidP="001D28AB">
            <w:pPr>
              <w:rPr>
                <w:rFonts w:cs="Arial"/>
                <w:bCs/>
                <w:szCs w:val="20"/>
              </w:rPr>
            </w:pPr>
            <w:r w:rsidRPr="00016ECA">
              <w:rPr>
                <w:rFonts w:cs="Arial"/>
                <w:bCs/>
                <w:szCs w:val="20"/>
              </w:rPr>
              <w:t xml:space="preserve">"Electronic decision support and </w:t>
            </w:r>
            <w:proofErr w:type="spellStart"/>
            <w:r w:rsidRPr="00016ECA">
              <w:rPr>
                <w:rFonts w:cs="Arial"/>
                <w:bCs/>
                <w:szCs w:val="20"/>
              </w:rPr>
              <w:t>diarrhoeal</w:t>
            </w:r>
            <w:proofErr w:type="spellEnd"/>
            <w:r w:rsidRPr="00016ECA">
              <w:rPr>
                <w:rFonts w:cs="Arial"/>
                <w:bCs/>
                <w:szCs w:val="20"/>
              </w:rPr>
              <w:t xml:space="preserve"> disease guideline adherence (</w:t>
            </w:r>
            <w:proofErr w:type="spellStart"/>
            <w:r w:rsidRPr="00016ECA">
              <w:rPr>
                <w:rFonts w:cs="Arial"/>
                <w:bCs/>
                <w:szCs w:val="20"/>
              </w:rPr>
              <w:t>mHDM</w:t>
            </w:r>
            <w:proofErr w:type="spellEnd"/>
            <w:r w:rsidRPr="00016ECA">
              <w:rPr>
                <w:rFonts w:cs="Arial"/>
                <w:bCs/>
                <w:szCs w:val="20"/>
              </w:rPr>
              <w:t xml:space="preserve">): a cluster </w:t>
            </w:r>
            <w:proofErr w:type="spellStart"/>
            <w:r w:rsidRPr="00016ECA">
              <w:rPr>
                <w:rFonts w:cs="Arial"/>
                <w:bCs/>
                <w:szCs w:val="20"/>
              </w:rPr>
              <w:t>randomised</w:t>
            </w:r>
            <w:proofErr w:type="spellEnd"/>
            <w:r w:rsidRPr="00016ECA">
              <w:rPr>
                <w:rFonts w:cs="Arial"/>
                <w:bCs/>
                <w:szCs w:val="20"/>
              </w:rPr>
              <w:t xml:space="preserve"> controlled trial."" </w:t>
            </w:r>
            <w:r w:rsidRPr="00016ECA">
              <w:rPr>
                <w:rFonts w:cs="Arial"/>
                <w:bCs/>
                <w:szCs w:val="20"/>
              </w:rPr>
              <w:lastRenderedPageBreak/>
              <w:t xml:space="preserve">The Lancet Digital Health 2020 | journal-article DOI: </w:t>
            </w:r>
            <w:hyperlink r:id="rId10" w:history="1">
              <w:r w:rsidR="00E23AD7" w:rsidRPr="002E40B4">
                <w:rPr>
                  <w:rStyle w:val="Hyperlink"/>
                  <w:rFonts w:cs="Arial"/>
                  <w:bCs/>
                  <w:szCs w:val="20"/>
                </w:rPr>
                <w:t>https://doi.org/10.1016/s2589-7500(20)30062-5</w:t>
              </w:r>
            </w:hyperlink>
            <w:r w:rsidR="00E23AD7">
              <w:rPr>
                <w:rFonts w:cs="Arial"/>
                <w:bCs/>
                <w:szCs w:val="20"/>
              </w:rPr>
              <w:t xml:space="preserve"> </w:t>
            </w:r>
          </w:p>
          <w:p w14:paraId="56B79F6A" w14:textId="5A842E82" w:rsidR="001D28AB" w:rsidRDefault="001D28AB" w:rsidP="001D28AB">
            <w:r>
              <w:t xml:space="preserve">"Africa’s Nomadic Pastoralists and Their Animals Are an Invisible Frontier in Pandemic Surveillance." The American journal of tropical medicine and hygiene 2020 | journal-article DOI: </w:t>
            </w:r>
            <w:hyperlink r:id="rId11" w:history="1">
              <w:r w:rsidR="00E23AD7" w:rsidRPr="002E40B4">
                <w:rPr>
                  <w:rStyle w:val="Hyperlink"/>
                </w:rPr>
                <w:t>https://doi.org/10.4269/ajtmh.20-1004</w:t>
              </w:r>
            </w:hyperlink>
            <w:r w:rsidR="00E23AD7">
              <w:t xml:space="preserve"> </w:t>
            </w:r>
          </w:p>
          <w:p w14:paraId="5D6B97C6" w14:textId="63632732" w:rsidR="001D28AB" w:rsidRDefault="001D28AB" w:rsidP="001D28AB">
            <w:r>
              <w:t xml:space="preserve">“Making pastoralists count: geospatial methods for the health surveillance of nomadic populations” The American journal of tropical medicine and hygiene. 2019 | journal-article DOI: </w:t>
            </w:r>
            <w:hyperlink r:id="rId12" w:history="1">
              <w:r w:rsidR="00E23AD7" w:rsidRPr="002E40B4">
                <w:rPr>
                  <w:rStyle w:val="Hyperlink"/>
                </w:rPr>
                <w:t>https://doi.org/10.4269/ajtmh.18-1009</w:t>
              </w:r>
            </w:hyperlink>
            <w:r w:rsidR="00E23AD7">
              <w:t xml:space="preserve"> </w:t>
            </w:r>
          </w:p>
          <w:p w14:paraId="03AA60D9" w14:textId="0403CF2C" w:rsidR="001D28AB" w:rsidRDefault="001D28AB" w:rsidP="001D28AB">
            <w:r>
              <w:t xml:space="preserve">“Evaluation of a smartphone decision-support tool for diarrheal disease management in a resource-limited setting” </w:t>
            </w:r>
            <w:proofErr w:type="spellStart"/>
            <w:r>
              <w:t>PLoS</w:t>
            </w:r>
            <w:proofErr w:type="spellEnd"/>
            <w:r>
              <w:t xml:space="preserve"> neglected tropical diseases. 2017 | journal-article DOI: </w:t>
            </w:r>
            <w:hyperlink r:id="rId13" w:history="1">
              <w:r w:rsidR="00E23AD7" w:rsidRPr="002E40B4">
                <w:rPr>
                  <w:rStyle w:val="Hyperlink"/>
                </w:rPr>
                <w:t>https://doi.org/10.1371/journal.pntd.0005290</w:t>
              </w:r>
            </w:hyperlink>
            <w:r w:rsidR="00E23AD7">
              <w:t xml:space="preserve"> </w:t>
            </w:r>
          </w:p>
          <w:p w14:paraId="3A52171C" w14:textId="7C55FA14" w:rsidR="001D28AB" w:rsidRDefault="001D28AB" w:rsidP="001D28AB">
            <w:r>
              <w:t xml:space="preserve">“Uncovering Latent Metadata in the FSA-OWI Photographic Archive.” DHQ: Digital Humanities </w:t>
            </w:r>
            <w:proofErr w:type="gramStart"/>
            <w:r>
              <w:t>Quarterly .</w:t>
            </w:r>
            <w:proofErr w:type="gramEnd"/>
            <w:r>
              <w:t xml:space="preserve"> 2017, Vol. 11 Issue 2, p286-293. 8p.</w:t>
            </w:r>
            <w:r w:rsidR="00E23AD7">
              <w:t xml:space="preserve"> </w:t>
            </w:r>
            <w:hyperlink r:id="rId14" w:history="1">
              <w:r w:rsidR="00E23AD7" w:rsidRPr="002E40B4">
                <w:rPr>
                  <w:rStyle w:val="Hyperlink"/>
                </w:rPr>
                <w:t>http://www.digitalhumanities.org/dhq/vol/11/2/000299/000299.html</w:t>
              </w:r>
            </w:hyperlink>
            <w:r w:rsidR="00E23AD7">
              <w:t xml:space="preserve"> </w:t>
            </w:r>
          </w:p>
          <w:p w14:paraId="08A2D725" w14:textId="41D3CCEA" w:rsidR="001D28AB" w:rsidRPr="00987A28" w:rsidRDefault="001D28AB" w:rsidP="001D28AB">
            <w:r>
              <w:t xml:space="preserve">“Is a cholera outbreak preventable in post-earthquake Nepal?” </w:t>
            </w:r>
            <w:proofErr w:type="spellStart"/>
            <w:r>
              <w:t>PLoS</w:t>
            </w:r>
            <w:proofErr w:type="spellEnd"/>
            <w:r>
              <w:t xml:space="preserve"> Neglected Tropical Diseases 2015 | journal-article DOI: </w:t>
            </w:r>
            <w:hyperlink r:id="rId15" w:history="1">
              <w:r w:rsidR="00E23AD7" w:rsidRPr="002E40B4">
                <w:rPr>
                  <w:rStyle w:val="Hyperlink"/>
                </w:rPr>
                <w:t>https://doi.org/10.1371/journal.pntd.0003961</w:t>
              </w:r>
            </w:hyperlink>
            <w:r w:rsidR="00E23AD7">
              <w:t xml:space="preserve"> </w:t>
            </w:r>
          </w:p>
        </w:tc>
      </w:tr>
      <w:tr w:rsidR="00393EB2" w14:paraId="452250C8" w14:textId="77777777" w:rsidTr="00680589">
        <w:tc>
          <w:tcPr>
            <w:tcW w:w="2373" w:type="dxa"/>
          </w:tcPr>
          <w:p w14:paraId="6E25DA52" w14:textId="07CEC2B0" w:rsidR="00393EB2" w:rsidRPr="00393EB2" w:rsidRDefault="00393EB2" w:rsidP="00393EB2">
            <w:pPr>
              <w:pStyle w:val="Heading1"/>
              <w:rPr>
                <w:b w:val="0"/>
                <w:bCs/>
              </w:rPr>
            </w:pPr>
            <w:r w:rsidRPr="00FB51EC">
              <w:rPr>
                <w:b w:val="0"/>
                <w:bCs/>
                <w:sz w:val="28"/>
                <w:szCs w:val="24"/>
              </w:rPr>
              <w:lastRenderedPageBreak/>
              <w:t>Select Projects</w:t>
            </w:r>
          </w:p>
        </w:tc>
        <w:tc>
          <w:tcPr>
            <w:tcW w:w="6626" w:type="dxa"/>
            <w:tcMar>
              <w:left w:w="115" w:type="dxa"/>
            </w:tcMar>
          </w:tcPr>
          <w:p w14:paraId="7CBA5F3B" w14:textId="0ACF47A2" w:rsidR="00393EB2" w:rsidRPr="00393EB2" w:rsidRDefault="00393EB2" w:rsidP="00393EB2">
            <w:pPr>
              <w:pStyle w:val="Heading2"/>
              <w:rPr>
                <w:i/>
                <w:iCs w:val="0"/>
              </w:rPr>
            </w:pPr>
            <w:r w:rsidRPr="00393EB2">
              <w:rPr>
                <w:i/>
                <w:iCs w:val="0"/>
              </w:rPr>
              <w:t>Making Pastoralists Count</w:t>
            </w:r>
          </w:p>
          <w:p w14:paraId="14A1918E" w14:textId="16334918" w:rsidR="00393EB2" w:rsidRPr="00987A28" w:rsidRDefault="00393EB2" w:rsidP="00393EB2">
            <w:r w:rsidRPr="00987A28">
              <w:t xml:space="preserve">Leading a team to automate the use of high-cadence satellite imagery </w:t>
            </w:r>
            <w:r w:rsidR="003F669A">
              <w:t>(</w:t>
            </w:r>
            <w:proofErr w:type="spellStart"/>
            <w:r w:rsidR="003F669A">
              <w:t>Planetscope</w:t>
            </w:r>
            <w:proofErr w:type="spellEnd"/>
            <w:r w:rsidR="003F669A">
              <w:t xml:space="preserve">) </w:t>
            </w:r>
            <w:r w:rsidRPr="00987A28">
              <w:t>and machine learning in identifying the locations of active nomadic pastoralist settlements for public health interventions.</w:t>
            </w:r>
          </w:p>
          <w:p w14:paraId="1559B148" w14:textId="77777777" w:rsidR="00393EB2" w:rsidRPr="00987A28" w:rsidRDefault="00393EB2" w:rsidP="00393EB2">
            <w:r w:rsidRPr="00987A28">
              <w:t>Funded by the Bill &amp; Melinda Gates Foundation:</w:t>
            </w:r>
          </w:p>
          <w:p w14:paraId="2CF2CF94" w14:textId="2A95EB03" w:rsidR="00393EB2" w:rsidRPr="00987A28" w:rsidRDefault="00B525B9" w:rsidP="00393EB2">
            <w:hyperlink r:id="rId16" w:history="1">
              <w:r w:rsidR="00393EB2" w:rsidRPr="00987A28">
                <w:rPr>
                  <w:rStyle w:val="Hyperlink"/>
                </w:rPr>
                <w:t>https://gcgh.grandchallenges.org/grant/geospatial-methodology-reach-mobile-populations</w:t>
              </w:r>
            </w:hyperlink>
            <w:r w:rsidR="00393EB2" w:rsidRPr="00987A28">
              <w:t xml:space="preserve"> </w:t>
            </w:r>
          </w:p>
          <w:p w14:paraId="7A1231FC" w14:textId="77777777" w:rsidR="00393EB2" w:rsidRPr="00987A28" w:rsidRDefault="00393EB2" w:rsidP="00393EB2"/>
          <w:p w14:paraId="27148CDB" w14:textId="2C2F08AA" w:rsidR="00393EB2" w:rsidRPr="00393EB2" w:rsidRDefault="00393EB2" w:rsidP="00393EB2">
            <w:pPr>
              <w:pStyle w:val="Heading2"/>
            </w:pPr>
            <w:proofErr w:type="spellStart"/>
            <w:r w:rsidRPr="00393EB2">
              <w:rPr>
                <w:i/>
                <w:iCs w:val="0"/>
              </w:rPr>
              <w:t>MotoMeds</w:t>
            </w:r>
            <w:proofErr w:type="spellEnd"/>
          </w:p>
          <w:p w14:paraId="3BB02EB3" w14:textId="36CAF9F4" w:rsidR="00393EB2" w:rsidRPr="00987A28" w:rsidRDefault="00393EB2" w:rsidP="00393EB2">
            <w:r w:rsidRPr="00987A28">
              <w:t>Improving Nighttime Access to Care and Treatment (Part 2) (INACT2)</w:t>
            </w:r>
          </w:p>
          <w:p w14:paraId="23E3DD4F" w14:textId="6587D49E" w:rsidR="00393EB2" w:rsidRPr="00987A28" w:rsidRDefault="00393EB2" w:rsidP="00393EB2">
            <w:r w:rsidRPr="00987A28">
              <w:t>Consulting spatial data scientist and field data specialist.</w:t>
            </w:r>
          </w:p>
          <w:p w14:paraId="15C5450A" w14:textId="5A79DB7E" w:rsidR="00393EB2" w:rsidRPr="00987A28" w:rsidRDefault="00393EB2" w:rsidP="00393EB2">
            <w:r w:rsidRPr="00987A28">
              <w:t xml:space="preserve">Designed and implemented survey frameworks for </w:t>
            </w:r>
            <w:r w:rsidR="008D3FFF" w:rsidRPr="00987A28">
              <w:t>highly dispersed</w:t>
            </w:r>
            <w:r w:rsidRPr="00987A28">
              <w:t xml:space="preserve">, unaddressed households in Leogane, </w:t>
            </w:r>
            <w:proofErr w:type="spellStart"/>
            <w:r w:rsidRPr="00987A28">
              <w:t>Gressier</w:t>
            </w:r>
            <w:proofErr w:type="spellEnd"/>
            <w:r w:rsidRPr="00987A28">
              <w:t xml:space="preserve"> &amp; Les </w:t>
            </w:r>
            <w:proofErr w:type="spellStart"/>
            <w:r w:rsidRPr="00987A28">
              <w:t>Caye</w:t>
            </w:r>
            <w:r w:rsidR="008E04B1">
              <w:t>s</w:t>
            </w:r>
            <w:proofErr w:type="spellEnd"/>
            <w:r w:rsidRPr="00987A28">
              <w:t xml:space="preserve"> communes, Haiti. Facilitating delivery logistics with Humanitarian OpenStreetMap data and +Codes</w:t>
            </w:r>
          </w:p>
          <w:p w14:paraId="3D3569A2" w14:textId="421D8BE8" w:rsidR="00393EB2" w:rsidRPr="00987A28" w:rsidRDefault="00B525B9" w:rsidP="00393EB2">
            <w:hyperlink r:id="rId17" w:history="1">
              <w:r w:rsidR="00393EB2" w:rsidRPr="00987A28">
                <w:rPr>
                  <w:rStyle w:val="Hyperlink"/>
                </w:rPr>
                <w:t>https://nelson.research.pediatrics.med.ufl.edu/motomeds/</w:t>
              </w:r>
            </w:hyperlink>
            <w:r w:rsidR="00393EB2" w:rsidRPr="00987A28">
              <w:t xml:space="preserve"> </w:t>
            </w:r>
          </w:p>
        </w:tc>
      </w:tr>
      <w:tr w:rsidR="00393EB2" w14:paraId="1B4C3E12" w14:textId="77777777" w:rsidTr="00680589">
        <w:tc>
          <w:tcPr>
            <w:tcW w:w="2373" w:type="dxa"/>
          </w:tcPr>
          <w:p w14:paraId="771FDC27" w14:textId="77777777" w:rsidR="008D3FFF" w:rsidRDefault="008D3FFF" w:rsidP="00393EB2">
            <w:pPr>
              <w:pStyle w:val="Heading1"/>
            </w:pPr>
          </w:p>
          <w:sdt>
            <w:sdtPr>
              <w:alias w:val="Leadership:"/>
              <w:tag w:val="Leadership:"/>
              <w:id w:val="630984396"/>
              <w:placeholder>
                <w:docPart w:val="ACC00F7982557849ACA5EAF33F1EFBED"/>
              </w:placeholder>
              <w:temporary/>
              <w:showingPlcHdr/>
              <w15:appearance w15:val="hidden"/>
            </w:sdtPr>
            <w:sdtEndPr/>
            <w:sdtContent>
              <w:p w14:paraId="5081D5D5" w14:textId="12A8F731" w:rsidR="00393EB2" w:rsidRDefault="00393EB2" w:rsidP="00393EB2">
                <w:pPr>
                  <w:pStyle w:val="Heading1"/>
                </w:pPr>
                <w:r w:rsidRPr="003F669A">
                  <w:rPr>
                    <w:b w:val="0"/>
                    <w:bCs/>
                    <w:sz w:val="28"/>
                    <w:szCs w:val="24"/>
                  </w:rPr>
                  <w:t>Leadership</w:t>
                </w:r>
              </w:p>
            </w:sdtContent>
          </w:sdt>
        </w:tc>
        <w:tc>
          <w:tcPr>
            <w:tcW w:w="6626" w:type="dxa"/>
            <w:tcMar>
              <w:left w:w="115" w:type="dxa"/>
            </w:tcMar>
          </w:tcPr>
          <w:p w14:paraId="6D736DD7" w14:textId="77777777" w:rsidR="008D3FFF" w:rsidRPr="00987A28" w:rsidRDefault="008D3FFF" w:rsidP="00393EB2">
            <w:pPr>
              <w:rPr>
                <w:i/>
                <w:iCs/>
              </w:rPr>
            </w:pPr>
          </w:p>
          <w:p w14:paraId="61A9203A" w14:textId="1C4DBDB4" w:rsidR="00393EB2" w:rsidRPr="00987A28" w:rsidRDefault="00393EB2" w:rsidP="00393EB2">
            <w:pPr>
              <w:rPr>
                <w:i/>
                <w:iCs/>
              </w:rPr>
            </w:pPr>
            <w:r w:rsidRPr="00987A28">
              <w:rPr>
                <w:i/>
                <w:iCs/>
              </w:rPr>
              <w:t>Geo4LibCamp</w:t>
            </w:r>
          </w:p>
          <w:p w14:paraId="30464CB4" w14:textId="77777777" w:rsidR="00393EB2" w:rsidRPr="00987A28" w:rsidRDefault="00393EB2" w:rsidP="00393EB2">
            <w:r w:rsidRPr="00987A28">
              <w:t>Role: Co-founder/Host</w:t>
            </w:r>
          </w:p>
          <w:p w14:paraId="617DCF81" w14:textId="71191C7C" w:rsidR="00393EB2" w:rsidRPr="00987A28" w:rsidRDefault="00393EB2" w:rsidP="00393EB2">
            <w:r w:rsidRPr="00987A28">
              <w:t>Geo4LibCamp is an annual unconference hosted at Stanford University, meant to foster collaboration, learning and progress on spatial data services and support in libraries. The meeting is accompanied by an annual working meeting of the Geoblacklight</w:t>
            </w:r>
            <w:r w:rsidR="006A1736">
              <w:t>.org</w:t>
            </w:r>
            <w:r w:rsidRPr="00987A28">
              <w:t xml:space="preserve"> developer community.</w:t>
            </w:r>
          </w:p>
          <w:p w14:paraId="660F9D73" w14:textId="3D912910" w:rsidR="00680589" w:rsidRPr="00987A28" w:rsidRDefault="00B525B9" w:rsidP="00393EB2">
            <w:hyperlink r:id="rId18" w:history="1">
              <w:r w:rsidR="00680589" w:rsidRPr="00987A28">
                <w:rPr>
                  <w:rStyle w:val="Hyperlink"/>
                </w:rPr>
                <w:t>https://geo4libcamp.org/</w:t>
              </w:r>
            </w:hyperlink>
            <w:r w:rsidR="00680589" w:rsidRPr="00987A28">
              <w:t xml:space="preserve"> </w:t>
            </w:r>
          </w:p>
          <w:p w14:paraId="328E659A" w14:textId="77777777" w:rsidR="00393EB2" w:rsidRPr="00987A28" w:rsidRDefault="00393EB2" w:rsidP="00393EB2"/>
          <w:p w14:paraId="1BDC8157" w14:textId="77777777" w:rsidR="00393EB2" w:rsidRPr="00987A28" w:rsidRDefault="00393EB2" w:rsidP="00393EB2">
            <w:pPr>
              <w:rPr>
                <w:i/>
                <w:iCs/>
              </w:rPr>
            </w:pPr>
            <w:r w:rsidRPr="00987A28">
              <w:rPr>
                <w:i/>
                <w:iCs/>
              </w:rPr>
              <w:t>IIIF + Maps Community</w:t>
            </w:r>
          </w:p>
          <w:p w14:paraId="755AA983" w14:textId="77777777" w:rsidR="00393EB2" w:rsidRPr="00987A28" w:rsidRDefault="00393EB2" w:rsidP="00393EB2">
            <w:r w:rsidRPr="00987A28">
              <w:t>Role: Co-founder/Co-Chair</w:t>
            </w:r>
          </w:p>
          <w:p w14:paraId="41FD62B2" w14:textId="2A9CD5D8" w:rsidR="00393EB2" w:rsidRPr="00987A28" w:rsidRDefault="00393EB2" w:rsidP="00393EB2">
            <w:r w:rsidRPr="00987A28">
              <w:t>This group works on defining best practice in associating geographic data with IIIF</w:t>
            </w:r>
            <w:r w:rsidR="000D0DCF">
              <w:t>-based digital collection materials</w:t>
            </w:r>
            <w:r w:rsidRPr="00987A28">
              <w:t xml:space="preserve">. This includes IIIF recipes but also more in-depth work to align efforts to link IIIF maps to geospatial systems. </w:t>
            </w:r>
          </w:p>
          <w:p w14:paraId="59ECA0DD" w14:textId="77777777" w:rsidR="00393EB2" w:rsidRDefault="00B525B9" w:rsidP="00393EB2">
            <w:hyperlink r:id="rId19" w:history="1">
              <w:r w:rsidR="00393EB2" w:rsidRPr="00987A28">
                <w:rPr>
                  <w:rStyle w:val="Hyperlink"/>
                </w:rPr>
                <w:t>https://iiif.io/community/groups/maps/</w:t>
              </w:r>
            </w:hyperlink>
            <w:r w:rsidR="00393EB2" w:rsidRPr="00987A28">
              <w:t xml:space="preserve"> </w:t>
            </w:r>
          </w:p>
          <w:p w14:paraId="79DA7CAA" w14:textId="77777777" w:rsidR="000D0DCF" w:rsidRDefault="000D0DCF" w:rsidP="00393EB2"/>
          <w:p w14:paraId="5C51D505" w14:textId="77777777" w:rsidR="000D0DCF" w:rsidRDefault="000D0DCF" w:rsidP="00393EB2">
            <w:r w:rsidRPr="000D0DCF">
              <w:rPr>
                <w:i/>
                <w:iCs/>
              </w:rPr>
              <w:t>Esri Higher Education Advisory Board</w:t>
            </w:r>
          </w:p>
          <w:p w14:paraId="141765FD" w14:textId="58587F42" w:rsidR="000D0DCF" w:rsidRDefault="000D0DCF" w:rsidP="00393EB2">
            <w:r>
              <w:t>Role: Member since 2015</w:t>
            </w:r>
          </w:p>
          <w:p w14:paraId="4B7C1B5D" w14:textId="1FB12DCD" w:rsidR="000D0DCF" w:rsidRDefault="000D0DCF" w:rsidP="00393EB2">
            <w:r w:rsidRPr="000D0DCF">
              <w:t xml:space="preserve">Esri’s Education Outreach Team established the Board in 2012 </w:t>
            </w:r>
            <w:r w:rsidR="006A1736" w:rsidRPr="000D0DCF">
              <w:t>to</w:t>
            </w:r>
            <w:r w:rsidRPr="000D0DCF">
              <w:t xml:space="preserve"> solicit expert guidance about </w:t>
            </w:r>
            <w:r>
              <w:t>Esri’s</w:t>
            </w:r>
            <w:r w:rsidRPr="000D0DCF">
              <w:t xml:space="preserve"> efforts to support the education community</w:t>
            </w:r>
            <w:r w:rsidR="006A1736">
              <w:t>.</w:t>
            </w:r>
          </w:p>
          <w:p w14:paraId="795D898A" w14:textId="77777777" w:rsidR="000D0DCF" w:rsidRDefault="000D0DCF" w:rsidP="00393EB2"/>
          <w:p w14:paraId="28C46226" w14:textId="7E77DC31" w:rsidR="000D0DCF" w:rsidRDefault="006A1736" w:rsidP="00393EB2">
            <w:pPr>
              <w:rPr>
                <w:i/>
                <w:iCs/>
              </w:rPr>
            </w:pPr>
            <w:r>
              <w:rPr>
                <w:i/>
                <w:iCs/>
              </w:rPr>
              <w:t xml:space="preserve">2020 </w:t>
            </w:r>
            <w:r w:rsidR="000D0DCF">
              <w:rPr>
                <w:i/>
                <w:iCs/>
              </w:rPr>
              <w:t>Planet Labs Technical Customer Advisory Board</w:t>
            </w:r>
          </w:p>
          <w:p w14:paraId="6AD2F3AA" w14:textId="7EF531D5" w:rsidR="006A1736" w:rsidRDefault="006A1736" w:rsidP="00393EB2">
            <w:r>
              <w:t>Role: Invited Member</w:t>
            </w:r>
          </w:p>
          <w:p w14:paraId="1F85C120" w14:textId="67A22601" w:rsidR="006A1736" w:rsidRDefault="006A1736" w:rsidP="00393EB2">
            <w:r>
              <w:t>Advise on technical strategy and roadmap for Planet services and support, from the perspective of Research Universities.</w:t>
            </w:r>
          </w:p>
          <w:p w14:paraId="1FF529AB" w14:textId="6C93528E" w:rsidR="006A1736" w:rsidRPr="006A1736" w:rsidRDefault="006A1736" w:rsidP="00393EB2"/>
        </w:tc>
      </w:tr>
      <w:tr w:rsidR="00393EB2" w14:paraId="12A3CAD3" w14:textId="77777777" w:rsidTr="00680589">
        <w:tc>
          <w:tcPr>
            <w:tcW w:w="2373" w:type="dxa"/>
          </w:tcPr>
          <w:p w14:paraId="56F5EDD0" w14:textId="79E92A59" w:rsidR="00393EB2" w:rsidRPr="00393EB2" w:rsidRDefault="00393EB2" w:rsidP="00393EB2">
            <w:pPr>
              <w:pStyle w:val="Heading1"/>
              <w:rPr>
                <w:b w:val="0"/>
                <w:bCs/>
              </w:rPr>
            </w:pPr>
            <w:r w:rsidRPr="00393EB2">
              <w:rPr>
                <w:b w:val="0"/>
                <w:bCs/>
              </w:rPr>
              <w:t>Teaching</w:t>
            </w:r>
          </w:p>
        </w:tc>
        <w:tc>
          <w:tcPr>
            <w:tcW w:w="6626" w:type="dxa"/>
            <w:tcMar>
              <w:left w:w="115" w:type="dxa"/>
            </w:tcMar>
          </w:tcPr>
          <w:p w14:paraId="3FC87DAF" w14:textId="6DEEEE6C" w:rsidR="00393EB2" w:rsidRPr="0030275A" w:rsidRDefault="00393EB2" w:rsidP="00393EB2">
            <w:pPr>
              <w:pStyle w:val="ListBullet"/>
            </w:pPr>
            <w:r w:rsidRPr="0030275A">
              <w:rPr>
                <w:i/>
                <w:iCs/>
              </w:rPr>
              <w:t>EARTHSYS144: Fundamentals of Geographic Information Science (GIS)</w:t>
            </w:r>
            <w:r w:rsidR="00145141">
              <w:br/>
            </w:r>
            <w:r w:rsidRPr="0030275A">
              <w:t>2020-present</w:t>
            </w:r>
          </w:p>
          <w:p w14:paraId="098A7CCB" w14:textId="562793DD" w:rsidR="00393EB2" w:rsidRPr="0030275A" w:rsidRDefault="00393EB2" w:rsidP="00393EB2">
            <w:pPr>
              <w:pStyle w:val="ListBullet"/>
            </w:pPr>
            <w:proofErr w:type="spellStart"/>
            <w:r w:rsidRPr="0030275A">
              <w:t>BigEarthHacks</w:t>
            </w:r>
            <w:proofErr w:type="spellEnd"/>
            <w:r w:rsidRPr="0030275A">
              <w:t xml:space="preserve"> @ Stanford</w:t>
            </w:r>
            <w:r w:rsidR="00145141">
              <w:br/>
            </w:r>
            <w:r>
              <w:t>2018-present</w:t>
            </w:r>
          </w:p>
          <w:p w14:paraId="49FA49AB" w14:textId="041F985C" w:rsidR="00393EB2" w:rsidRPr="0030275A" w:rsidRDefault="00393EB2" w:rsidP="00393EB2">
            <w:pPr>
              <w:pStyle w:val="ListBullet"/>
            </w:pPr>
            <w:r w:rsidRPr="0030275A">
              <w:rPr>
                <w:i/>
                <w:iCs/>
              </w:rPr>
              <w:lastRenderedPageBreak/>
              <w:t>EARTH 1B: Know Your Planet: Big Earth</w:t>
            </w:r>
            <w:r w:rsidR="00145141">
              <w:br/>
            </w:r>
            <w:r w:rsidRPr="0030275A">
              <w:t>Stanford University, 2018-present</w:t>
            </w:r>
          </w:p>
          <w:p w14:paraId="21E90F72" w14:textId="239CB737" w:rsidR="00393EB2" w:rsidRPr="0030275A" w:rsidRDefault="00393EB2" w:rsidP="00393EB2">
            <w:pPr>
              <w:pStyle w:val="ListBullet"/>
            </w:pPr>
            <w:r w:rsidRPr="0030275A">
              <w:rPr>
                <w:i/>
                <w:iCs/>
              </w:rPr>
              <w:t>Wrigley Field Program in Hawaii</w:t>
            </w:r>
            <w:r w:rsidR="00145141">
              <w:br/>
            </w:r>
            <w:r w:rsidRPr="0030275A">
              <w:t>Stanford School of Earth, Energy &amp; Environmental Sciences, 2016 - present</w:t>
            </w:r>
          </w:p>
          <w:p w14:paraId="05025897" w14:textId="6A419B74" w:rsidR="00393EB2" w:rsidRPr="0030275A" w:rsidRDefault="00393EB2" w:rsidP="00393EB2">
            <w:pPr>
              <w:pStyle w:val="ListBullet"/>
            </w:pPr>
            <w:r w:rsidRPr="0030275A">
              <w:rPr>
                <w:i/>
                <w:iCs/>
              </w:rPr>
              <w:t>Stanford CESTA Summer Research College (SRC)</w:t>
            </w:r>
            <w:r w:rsidR="00145141">
              <w:br/>
            </w:r>
            <w:r w:rsidRPr="0030275A">
              <w:t>2015-present</w:t>
            </w:r>
          </w:p>
          <w:p w14:paraId="460D59F8" w14:textId="0F5D226F" w:rsidR="00393EB2" w:rsidRDefault="00393EB2" w:rsidP="00393EB2">
            <w:pPr>
              <w:pStyle w:val="ListBullet"/>
            </w:pPr>
            <w:r w:rsidRPr="0030275A">
              <w:rPr>
                <w:i/>
                <w:iCs/>
              </w:rPr>
              <w:t>The Stanford Geospatial Center GIS Workshop Series</w:t>
            </w:r>
            <w:r w:rsidR="00145141">
              <w:br/>
            </w:r>
            <w:r w:rsidRPr="0030275A">
              <w:t>2015-present</w:t>
            </w:r>
          </w:p>
          <w:p w14:paraId="7C260D5C" w14:textId="4509A805" w:rsidR="00393EB2" w:rsidRPr="0030275A" w:rsidRDefault="00393EB2" w:rsidP="00393EB2">
            <w:pPr>
              <w:pStyle w:val="ListBullet"/>
            </w:pPr>
            <w:r w:rsidRPr="0030275A">
              <w:rPr>
                <w:i/>
                <w:iCs/>
              </w:rPr>
              <w:t>SMU Summer Geospatial Bootcamp</w:t>
            </w:r>
            <w:r w:rsidR="00145141">
              <w:br/>
            </w:r>
            <w:r w:rsidRPr="0030275A">
              <w:t>2015-2020</w:t>
            </w:r>
          </w:p>
          <w:p w14:paraId="2339D17A" w14:textId="4D090418" w:rsidR="00393EB2" w:rsidRPr="0030275A" w:rsidRDefault="00393EB2" w:rsidP="00393EB2">
            <w:pPr>
              <w:pStyle w:val="ListBullet"/>
            </w:pPr>
            <w:proofErr w:type="spellStart"/>
            <w:r w:rsidRPr="0030275A">
              <w:rPr>
                <w:i/>
                <w:iCs/>
              </w:rPr>
              <w:t>GeoTech</w:t>
            </w:r>
            <w:proofErr w:type="spellEnd"/>
            <w:r w:rsidRPr="0030275A">
              <w:rPr>
                <w:i/>
                <w:iCs/>
              </w:rPr>
              <w:t>, Bishop Dunne High School</w:t>
            </w:r>
            <w:r w:rsidRPr="0030275A">
              <w:t>, Dallas, TX</w:t>
            </w:r>
            <w:r w:rsidR="00145141">
              <w:br/>
            </w:r>
            <w:r w:rsidRPr="0030275A">
              <w:t>2010-2020</w:t>
            </w:r>
          </w:p>
          <w:p w14:paraId="09415304" w14:textId="77777777" w:rsidR="00393EB2" w:rsidRPr="0030275A" w:rsidRDefault="00393EB2" w:rsidP="00393EB2">
            <w:pPr>
              <w:pStyle w:val="ListBullet"/>
            </w:pPr>
            <w:r w:rsidRPr="0030275A">
              <w:rPr>
                <w:i/>
                <w:iCs/>
              </w:rPr>
              <w:t>MODS Summer Graduate Student Orientation Program</w:t>
            </w:r>
            <w:r w:rsidRPr="0030275A">
              <w:t>, Yale School of Forestry &amp; Environmental Studies, 2006-2014</w:t>
            </w:r>
          </w:p>
          <w:p w14:paraId="2A1A84B7" w14:textId="77777777" w:rsidR="00393EB2" w:rsidRPr="0030275A" w:rsidRDefault="00393EB2" w:rsidP="00393EB2">
            <w:pPr>
              <w:pStyle w:val="ListBullet"/>
            </w:pPr>
            <w:r w:rsidRPr="0030275A">
              <w:rPr>
                <w:i/>
                <w:iCs/>
              </w:rPr>
              <w:t>Geospatial Law &amp; Policy</w:t>
            </w:r>
            <w:r w:rsidRPr="0030275A">
              <w:t>, Yale Law School, with Dr. Richard Brooks</w:t>
            </w:r>
          </w:p>
          <w:p w14:paraId="5662262A" w14:textId="4D607119" w:rsidR="00393EB2" w:rsidRPr="0030275A" w:rsidRDefault="00393EB2" w:rsidP="00987A28">
            <w:pPr>
              <w:pStyle w:val="ListBullet"/>
            </w:pPr>
            <w:r w:rsidRPr="0030275A">
              <w:rPr>
                <w:i/>
                <w:iCs/>
              </w:rPr>
              <w:t>Geophysical Prospecting Methods for Archaeology</w:t>
            </w:r>
            <w:r w:rsidRPr="0030275A">
              <w:t>,</w:t>
            </w:r>
            <w:r w:rsidR="00987A28">
              <w:t xml:space="preserve"> </w:t>
            </w:r>
            <w:r w:rsidR="00145141">
              <w:t>Y</w:t>
            </w:r>
            <w:r w:rsidRPr="0030275A">
              <w:t xml:space="preserve">ale University, with Dr. William </w:t>
            </w:r>
            <w:proofErr w:type="spellStart"/>
            <w:r w:rsidRPr="0030275A">
              <w:t>Honeychurch</w:t>
            </w:r>
            <w:proofErr w:type="spellEnd"/>
            <w:r w:rsidRPr="0030275A">
              <w:t>, 2012-2014</w:t>
            </w:r>
          </w:p>
          <w:p w14:paraId="2FD17C8C" w14:textId="3972F634" w:rsidR="00680589" w:rsidRDefault="00393EB2" w:rsidP="00680589">
            <w:pPr>
              <w:pStyle w:val="ListBullet"/>
            </w:pPr>
            <w:r w:rsidRPr="0030275A">
              <w:rPr>
                <w:i/>
                <w:iCs/>
              </w:rPr>
              <w:t>The Yale Map Department GIS Workshop Series</w:t>
            </w:r>
            <w:r w:rsidRPr="0030275A">
              <w:t>, 2005-2014</w:t>
            </w:r>
          </w:p>
        </w:tc>
      </w:tr>
      <w:tr w:rsidR="00680589" w14:paraId="6145D55D" w14:textId="77777777" w:rsidTr="00680589">
        <w:tc>
          <w:tcPr>
            <w:tcW w:w="2373" w:type="dxa"/>
          </w:tcPr>
          <w:p w14:paraId="0A5C0CD9" w14:textId="51803FBF" w:rsidR="00680589" w:rsidRPr="00393EB2" w:rsidRDefault="00680589" w:rsidP="009B25CD">
            <w:pPr>
              <w:pStyle w:val="Heading1"/>
              <w:rPr>
                <w:b w:val="0"/>
                <w:bCs/>
              </w:rPr>
            </w:pPr>
            <w:r>
              <w:rPr>
                <w:b w:val="0"/>
                <w:bCs/>
              </w:rPr>
              <w:lastRenderedPageBreak/>
              <w:t>Skills</w:t>
            </w:r>
            <w:r w:rsidR="00145141">
              <w:rPr>
                <w:b w:val="0"/>
                <w:bCs/>
              </w:rPr>
              <w:t>et</w:t>
            </w:r>
          </w:p>
        </w:tc>
        <w:tc>
          <w:tcPr>
            <w:tcW w:w="6626" w:type="dxa"/>
            <w:tcMar>
              <w:left w:w="115" w:type="dxa"/>
            </w:tcMar>
          </w:tcPr>
          <w:p w14:paraId="520614D6" w14:textId="3BA4D764" w:rsidR="00E37BD6" w:rsidRDefault="00E37BD6" w:rsidP="00987A28">
            <w:pPr>
              <w:pStyle w:val="ListBullet"/>
            </w:pPr>
            <w:r>
              <w:t xml:space="preserve">Comprehensive understanding of industry standard spatial and relational data models, </w:t>
            </w:r>
            <w:r w:rsidR="008E04B1">
              <w:t>formats,</w:t>
            </w:r>
            <w:r>
              <w:t xml:space="preserve"> and operational infrastructure. </w:t>
            </w:r>
          </w:p>
          <w:p w14:paraId="25F36529" w14:textId="3964462E" w:rsidR="00F7360C" w:rsidRDefault="00F7360C" w:rsidP="00987A28">
            <w:pPr>
              <w:pStyle w:val="ListBullet"/>
            </w:pPr>
            <w:r>
              <w:t xml:space="preserve">Application of </w:t>
            </w:r>
            <w:r w:rsidR="00E37BD6">
              <w:t>machine learning to spatial data</w:t>
            </w:r>
          </w:p>
          <w:p w14:paraId="56E51B17" w14:textId="5ACDF552" w:rsidR="00E37BD6" w:rsidRDefault="00E37BD6" w:rsidP="00987A28">
            <w:pPr>
              <w:pStyle w:val="ListBullet"/>
            </w:pPr>
            <w:r>
              <w:t xml:space="preserve">Familiarity with humanitarian data infrastructure, including OpenStreetMap, Humanitarian OpenStreetMap Task Manager, Field Papers, participatory mapping techniques, </w:t>
            </w:r>
            <w:proofErr w:type="spellStart"/>
            <w:r>
              <w:t>etc</w:t>
            </w:r>
            <w:proofErr w:type="spellEnd"/>
            <w:r>
              <w:t>…</w:t>
            </w:r>
          </w:p>
          <w:p w14:paraId="377CD5FC" w14:textId="1A180137" w:rsidR="00987A28" w:rsidRDefault="00987A28" w:rsidP="00987A28">
            <w:pPr>
              <w:pStyle w:val="ListBullet"/>
            </w:pPr>
            <w:r>
              <w:t>Spatial data discovery and distribution systems</w:t>
            </w:r>
          </w:p>
          <w:p w14:paraId="77DD5BA0" w14:textId="41544988" w:rsidR="00987A28" w:rsidRDefault="00987A28" w:rsidP="00987A28">
            <w:pPr>
              <w:pStyle w:val="ListBullet"/>
            </w:pPr>
            <w:r>
              <w:t>Data description, metadata and cataloging standards, including MARC, MODS, GBL, STAC, DCAT &amp; DDI</w:t>
            </w:r>
          </w:p>
          <w:p w14:paraId="75DE5B13" w14:textId="3222C030" w:rsidR="00680589" w:rsidRDefault="00987A28" w:rsidP="00987A28">
            <w:pPr>
              <w:pStyle w:val="ListBullet"/>
            </w:pPr>
            <w:r>
              <w:t xml:space="preserve">Comprehensive knowledge of proprietary </w:t>
            </w:r>
            <w:r w:rsidR="00CA6852">
              <w:t xml:space="preserve">and </w:t>
            </w:r>
            <w:r w:rsidR="00680589">
              <w:t xml:space="preserve">Free &amp; </w:t>
            </w:r>
            <w:proofErr w:type="gramStart"/>
            <w:r w:rsidR="00680589">
              <w:t>Open Source</w:t>
            </w:r>
            <w:proofErr w:type="gramEnd"/>
            <w:r w:rsidR="00680589">
              <w:t xml:space="preserve"> Software for </w:t>
            </w:r>
            <w:r w:rsidR="00C10C04">
              <w:t>Geo</w:t>
            </w:r>
            <w:r>
              <w:t>spatial Data Science</w:t>
            </w:r>
          </w:p>
          <w:p w14:paraId="6E58CCFA" w14:textId="56857F84" w:rsidR="00680589" w:rsidRDefault="00987A28" w:rsidP="00987A28">
            <w:pPr>
              <w:pStyle w:val="ListBullet"/>
            </w:pPr>
            <w:r>
              <w:t>Cloud</w:t>
            </w:r>
            <w:r w:rsidR="00680589">
              <w:t xml:space="preserve">-based </w:t>
            </w:r>
            <w:r w:rsidR="008E04B1">
              <w:t>spatial data</w:t>
            </w:r>
            <w:r w:rsidR="00680589">
              <w:t xml:space="preserve"> platforms</w:t>
            </w:r>
            <w:r w:rsidR="008E04B1">
              <w:t>, SaaS</w:t>
            </w:r>
            <w:r w:rsidR="00680589">
              <w:t xml:space="preserve">, </w:t>
            </w:r>
            <w:proofErr w:type="gramStart"/>
            <w:r w:rsidR="00680589">
              <w:t>APIs</w:t>
            </w:r>
            <w:proofErr w:type="gramEnd"/>
            <w:r w:rsidR="00680589">
              <w:t xml:space="preserve"> and services</w:t>
            </w:r>
          </w:p>
          <w:p w14:paraId="5FBC945F" w14:textId="1205CD6D" w:rsidR="00680589" w:rsidRDefault="00680589" w:rsidP="00680589">
            <w:pPr>
              <w:pStyle w:val="ListBullet"/>
            </w:pPr>
            <w:r>
              <w:t>Development and scripting languages, including Python, JavaScript</w:t>
            </w:r>
            <w:r w:rsidR="00E37BD6">
              <w:t>, R</w:t>
            </w:r>
            <w:r>
              <w:t xml:space="preserve"> and Unix Shell</w:t>
            </w:r>
          </w:p>
          <w:p w14:paraId="03A68D51" w14:textId="46A517E9" w:rsidR="00F36291" w:rsidRDefault="00F36291" w:rsidP="00680589">
            <w:pPr>
              <w:pStyle w:val="ListBullet"/>
            </w:pPr>
            <w:r>
              <w:t>Working familiarity with Agile/SCRUM project management methodologies</w:t>
            </w:r>
          </w:p>
          <w:p w14:paraId="469316A4" w14:textId="2E105EA7" w:rsidR="000B4DA0" w:rsidRDefault="00A73BE8" w:rsidP="00680589">
            <w:pPr>
              <w:pStyle w:val="ListBullet"/>
            </w:pPr>
            <w:r>
              <w:lastRenderedPageBreak/>
              <w:t>Archaeological field research design and implementation</w:t>
            </w:r>
          </w:p>
          <w:p w14:paraId="4ED25817" w14:textId="77777777" w:rsidR="00145141" w:rsidRDefault="00145141" w:rsidP="00145141">
            <w:pPr>
              <w:pStyle w:val="ListBullet"/>
            </w:pPr>
            <w:r>
              <w:t>Public speaking</w:t>
            </w:r>
          </w:p>
          <w:p w14:paraId="572C8060" w14:textId="41B349CF" w:rsidR="00482C7C" w:rsidRPr="00680589" w:rsidRDefault="00482C7C" w:rsidP="00145141">
            <w:pPr>
              <w:pStyle w:val="ListBullet"/>
            </w:pPr>
            <w:r>
              <w:t>KZSU 90.1 FM, Stanford Radio personality/DJ August 2015-present</w:t>
            </w:r>
          </w:p>
        </w:tc>
      </w:tr>
    </w:tbl>
    <w:p w14:paraId="30A8AA77" w14:textId="77777777" w:rsidR="00520148" w:rsidRDefault="00520148" w:rsidP="00145141">
      <w:pPr>
        <w:pStyle w:val="Heading1"/>
      </w:pPr>
    </w:p>
    <w:sectPr w:rsidR="00520148">
      <w:footerReference w:type="default" r:id="rId20"/>
      <w:pgSz w:w="12240" w:h="15840"/>
      <w:pgMar w:top="1080" w:right="1800" w:bottom="1584" w:left="1800" w:header="965" w:footer="57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364C9" w14:textId="77777777" w:rsidR="00B525B9" w:rsidRDefault="00B525B9">
      <w:r>
        <w:separator/>
      </w:r>
    </w:p>
    <w:p w14:paraId="0A1E3470" w14:textId="77777777" w:rsidR="00B525B9" w:rsidRDefault="00B525B9"/>
  </w:endnote>
  <w:endnote w:type="continuationSeparator" w:id="0">
    <w:p w14:paraId="5CD67940" w14:textId="77777777" w:rsidR="00B525B9" w:rsidRDefault="00B525B9">
      <w:r>
        <w:continuationSeparator/>
      </w:r>
    </w:p>
    <w:p w14:paraId="2AF679CC" w14:textId="77777777" w:rsidR="00B525B9" w:rsidRDefault="00B52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altName w:val="Yu Gothic"/>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insideH w:val="single" w:sz="4" w:space="0" w:color="auto"/>
        <w:insideV w:val="single" w:sz="4" w:space="0" w:color="auto"/>
      </w:tblBorders>
      <w:tblLayout w:type="fixed"/>
      <w:tblLook w:val="01E0" w:firstRow="1" w:lastRow="1" w:firstColumn="1" w:lastColumn="1" w:noHBand="0" w:noVBand="0"/>
      <w:tblDescription w:val="Continuation footer layout table"/>
    </w:tblPr>
    <w:tblGrid>
      <w:gridCol w:w="450"/>
      <w:gridCol w:w="8190"/>
    </w:tblGrid>
    <w:tr w:rsidR="00811B42" w14:paraId="53F8FB6B" w14:textId="77777777" w:rsidTr="00C07845">
      <w:tc>
        <w:tcPr>
          <w:tcW w:w="450" w:type="dxa"/>
          <w:tcBorders>
            <w:right w:val="nil"/>
          </w:tcBorders>
        </w:tcPr>
        <w:p w14:paraId="5E4C69A4" w14:textId="77777777" w:rsidR="00811B42" w:rsidRDefault="00811B42">
          <w:pPr>
            <w:pStyle w:val="Footer"/>
            <w:rPr>
              <w:rFonts w:ascii="Century Gothic" w:hAnsi="Century Gothic"/>
            </w:rPr>
          </w:pPr>
        </w:p>
      </w:tc>
      <w:tc>
        <w:tcPr>
          <w:tcW w:w="8190" w:type="dxa"/>
          <w:tcBorders>
            <w:top w:val="nil"/>
            <w:left w:val="nil"/>
            <w:bottom w:val="single" w:sz="4" w:space="0" w:color="auto"/>
          </w:tcBorders>
        </w:tcPr>
        <w:sdt>
          <w:sdtPr>
            <w:alias w:val="Your name:"/>
            <w:tag w:val="Your name:"/>
            <w:id w:val="1855997168"/>
            <w:placeholder>
              <w:docPart w:val="C93F1854D7BC7E4DA0A18A7453202D5D"/>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347DAA3F" w14:textId="2140386B" w:rsidR="00811B42" w:rsidRPr="004B0292" w:rsidRDefault="00B71669" w:rsidP="009E6C55">
              <w:pPr>
                <w:pStyle w:val="Footer"/>
              </w:pPr>
              <w:r>
                <w:t>Stace Maples</w:t>
              </w:r>
            </w:p>
          </w:sdtContent>
        </w:sdt>
      </w:tc>
    </w:tr>
    <w:tr w:rsidR="00811B42" w14:paraId="476D6C65" w14:textId="77777777" w:rsidTr="00C07845">
      <w:tc>
        <w:tcPr>
          <w:tcW w:w="450" w:type="dxa"/>
          <w:tcBorders>
            <w:right w:val="nil"/>
          </w:tcBorders>
        </w:tcPr>
        <w:sdt>
          <w:sdtPr>
            <w:id w:val="386919751"/>
            <w:docPartObj>
              <w:docPartGallery w:val="Page Numbers (Bottom of Page)"/>
              <w:docPartUnique/>
            </w:docPartObj>
          </w:sdtPr>
          <w:sdtEndPr>
            <w:rPr>
              <w:noProof/>
            </w:rPr>
          </w:sdtEndPr>
          <w:sdtContent>
            <w:p w14:paraId="11D20B1F" w14:textId="77777777" w:rsidR="00811B42" w:rsidRDefault="004B0292">
              <w:pPr>
                <w:pStyle w:val="Footer"/>
                <w:rPr>
                  <w:rFonts w:asciiTheme="minorHAnsi" w:eastAsiaTheme="minorEastAsia" w:hAnsiTheme="minorHAnsi"/>
                  <w:noProof/>
                </w:rPr>
              </w:pPr>
              <w:r>
                <w:fldChar w:fldCharType="begin"/>
              </w:r>
              <w:r>
                <w:instrText xml:space="preserve"> PAGE   \* MERGEFORMAT </w:instrText>
              </w:r>
              <w:r>
                <w:fldChar w:fldCharType="separate"/>
              </w:r>
              <w:r w:rsidR="0009113D">
                <w:rPr>
                  <w:noProof/>
                </w:rPr>
                <w:t>2</w:t>
              </w:r>
              <w:r>
                <w:rPr>
                  <w:noProof/>
                </w:rPr>
                <w:fldChar w:fldCharType="end"/>
              </w:r>
            </w:p>
          </w:sdtContent>
        </w:sdt>
      </w:tc>
      <w:tc>
        <w:tcPr>
          <w:tcW w:w="8190" w:type="dxa"/>
          <w:tcBorders>
            <w:top w:val="single" w:sz="4" w:space="0" w:color="auto"/>
            <w:left w:val="nil"/>
            <w:bottom w:val="nil"/>
          </w:tcBorders>
        </w:tcPr>
        <w:p w14:paraId="4201502B" w14:textId="738B08E6" w:rsidR="00811B42" w:rsidRPr="0030275A" w:rsidRDefault="00A73BE8" w:rsidP="00DA3B8F">
          <w:pPr>
            <w:pStyle w:val="Footer-Bold"/>
            <w:rPr>
              <w:b w:val="0"/>
              <w:bCs/>
            </w:rPr>
          </w:pPr>
          <w:r>
            <w:rPr>
              <w:b w:val="0"/>
              <w:bCs/>
            </w:rPr>
            <w:t>120 Walter Hays Dr., Palo Alto, CA 94303</w:t>
          </w:r>
          <w:r w:rsidR="00DA3B8F" w:rsidRPr="0030275A">
            <w:rPr>
              <w:b w:val="0"/>
              <w:bCs/>
            </w:rPr>
            <w:t xml:space="preserve">  </w:t>
          </w:r>
          <w:sdt>
            <w:sdtPr>
              <w:rPr>
                <w:b w:val="0"/>
                <w:bCs/>
              </w:rPr>
              <w:alias w:val="Phone:"/>
              <w:tag w:val="Phone:"/>
              <w:id w:val="-1382704263"/>
              <w:placeholder>
                <w:docPart w:val="3A1F3FFBCDB9E24DB8C8112E83FCE63C"/>
              </w:placeholder>
              <w:dataBinding w:prefixMappings="xmlns:ns0='http://schemas.microsoft.com/office/2006/coverPageProps' " w:xpath="/ns0:CoverPageProperties[1]/ns0:CompanyPhone[1]" w:storeItemID="{55AF091B-3C7A-41E3-B477-F2FDAA23CFDA}"/>
              <w15:appearance w15:val="hidden"/>
              <w:text w:multiLine="1"/>
            </w:sdtPr>
            <w:sdtEndPr/>
            <w:sdtContent>
              <w:r w:rsidR="002D2FA2" w:rsidRPr="0030275A">
                <w:rPr>
                  <w:b w:val="0"/>
                  <w:bCs/>
                </w:rPr>
                <w:t>214-641-0920</w:t>
              </w:r>
            </w:sdtContent>
          </w:sdt>
          <w:r w:rsidR="00DA3B8F" w:rsidRPr="0030275A">
            <w:rPr>
              <w:b w:val="0"/>
              <w:bCs/>
            </w:rPr>
            <w:t xml:space="preserve">  </w:t>
          </w:r>
          <w:sdt>
            <w:sdtPr>
              <w:rPr>
                <w:b w:val="0"/>
                <w:bCs/>
              </w:rPr>
              <w:alias w:val="Email:"/>
              <w:tag w:val="Email:"/>
              <w:id w:val="-1018317133"/>
              <w:placeholder>
                <w:docPart w:val="A465568B54502E4CACC462A6040B5D09"/>
              </w:placeholder>
              <w:dataBinding w:prefixMappings="xmlns:ns0='http://schemas.microsoft.com/office/2006/coverPageProps' " w:xpath="/ns0:CoverPageProperties[1]/ns0:CompanyEmail[1]" w:storeItemID="{55AF091B-3C7A-41E3-B477-F2FDAA23CFDA}"/>
              <w15:appearance w15:val="hidden"/>
              <w:text w:multiLine="1"/>
            </w:sdtPr>
            <w:sdtEndPr/>
            <w:sdtContent>
              <w:r>
                <w:rPr>
                  <w:b w:val="0"/>
                  <w:bCs/>
                </w:rPr>
                <w:t>stacey.maples@gmail.com</w:t>
              </w:r>
            </w:sdtContent>
          </w:sdt>
        </w:p>
      </w:tc>
    </w:tr>
  </w:tbl>
  <w:p w14:paraId="4BE43250" w14:textId="77777777" w:rsidR="00811B42" w:rsidRDefault="00811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FB64B" w14:textId="77777777" w:rsidR="00B525B9" w:rsidRDefault="00B525B9">
      <w:r>
        <w:separator/>
      </w:r>
    </w:p>
    <w:p w14:paraId="6A61432B" w14:textId="77777777" w:rsidR="00B525B9" w:rsidRDefault="00B525B9"/>
  </w:footnote>
  <w:footnote w:type="continuationSeparator" w:id="0">
    <w:p w14:paraId="25783C98" w14:textId="77777777" w:rsidR="00B525B9" w:rsidRDefault="00B525B9">
      <w:r>
        <w:continuationSeparator/>
      </w:r>
    </w:p>
    <w:p w14:paraId="10B95B27" w14:textId="77777777" w:rsidR="00B525B9" w:rsidRDefault="00B525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FEA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4280D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46888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E20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46CA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46EB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028B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566E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343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08DB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456C4C"/>
    <w:multiLevelType w:val="multilevel"/>
    <w:tmpl w:val="CC6C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D0485"/>
    <w:multiLevelType w:val="multilevel"/>
    <w:tmpl w:val="EA707DA0"/>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629244B1"/>
    <w:multiLevelType w:val="hybridMultilevel"/>
    <w:tmpl w:val="B5A06236"/>
    <w:lvl w:ilvl="0" w:tplc="2BB4EA6E">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FA0D22"/>
    <w:multiLevelType w:val="multilevel"/>
    <w:tmpl w:val="EE3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75600"/>
    <w:multiLevelType w:val="singleLevel"/>
    <w:tmpl w:val="966297B0"/>
    <w:lvl w:ilvl="0">
      <w:start w:val="1"/>
      <w:numFmt w:val="bullet"/>
      <w:lvlText w:val=""/>
      <w:lvlJc w:val="left"/>
      <w:pPr>
        <w:tabs>
          <w:tab w:val="num" w:pos="360"/>
        </w:tabs>
        <w:ind w:left="245" w:hanging="245"/>
      </w:pPr>
      <w:rPr>
        <w:rFonts w:ascii="Wingdings" w:hAnsi="Wingdings" w:hint="default"/>
      </w:rPr>
    </w:lvl>
  </w:abstractNum>
  <w:abstractNum w:abstractNumId="15" w15:restartNumberingAfterBreak="0">
    <w:nsid w:val="699B305E"/>
    <w:multiLevelType w:val="hybridMultilevel"/>
    <w:tmpl w:val="E6FCD786"/>
    <w:lvl w:ilvl="0" w:tplc="AAC615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7B0B7E"/>
    <w:multiLevelType w:val="multilevel"/>
    <w:tmpl w:val="D00856FE"/>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FEB39F8"/>
    <w:multiLevelType w:val="multilevel"/>
    <w:tmpl w:val="61709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5"/>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1"/>
  </w:num>
  <w:num w:numId="16">
    <w:abstractNumId w:val="10"/>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A2"/>
    <w:rsid w:val="00005767"/>
    <w:rsid w:val="00017BD4"/>
    <w:rsid w:val="00023D60"/>
    <w:rsid w:val="0005286D"/>
    <w:rsid w:val="0009113D"/>
    <w:rsid w:val="000B4DA0"/>
    <w:rsid w:val="000D0DCF"/>
    <w:rsid w:val="00145141"/>
    <w:rsid w:val="0015218E"/>
    <w:rsid w:val="001D28AB"/>
    <w:rsid w:val="001D2D4A"/>
    <w:rsid w:val="00214268"/>
    <w:rsid w:val="00250D3B"/>
    <w:rsid w:val="002D2FA2"/>
    <w:rsid w:val="0030275A"/>
    <w:rsid w:val="003722A2"/>
    <w:rsid w:val="00393EB2"/>
    <w:rsid w:val="00397F61"/>
    <w:rsid w:val="003C75A2"/>
    <w:rsid w:val="003F669A"/>
    <w:rsid w:val="00416446"/>
    <w:rsid w:val="00444F05"/>
    <w:rsid w:val="00482C7C"/>
    <w:rsid w:val="004A4A08"/>
    <w:rsid w:val="004B0292"/>
    <w:rsid w:val="004D20E0"/>
    <w:rsid w:val="00520148"/>
    <w:rsid w:val="00553089"/>
    <w:rsid w:val="005B530E"/>
    <w:rsid w:val="00661F6D"/>
    <w:rsid w:val="00680589"/>
    <w:rsid w:val="00691D3C"/>
    <w:rsid w:val="006A1736"/>
    <w:rsid w:val="00703000"/>
    <w:rsid w:val="007030C1"/>
    <w:rsid w:val="00705030"/>
    <w:rsid w:val="00753F92"/>
    <w:rsid w:val="007A11A4"/>
    <w:rsid w:val="007E350D"/>
    <w:rsid w:val="007E4F90"/>
    <w:rsid w:val="00804A31"/>
    <w:rsid w:val="00811B42"/>
    <w:rsid w:val="008438CF"/>
    <w:rsid w:val="008B64C8"/>
    <w:rsid w:val="008D3FFF"/>
    <w:rsid w:val="008E04B1"/>
    <w:rsid w:val="008F24FA"/>
    <w:rsid w:val="00900C2A"/>
    <w:rsid w:val="0091676F"/>
    <w:rsid w:val="009348AA"/>
    <w:rsid w:val="00943768"/>
    <w:rsid w:val="0094386F"/>
    <w:rsid w:val="0098312D"/>
    <w:rsid w:val="00987A28"/>
    <w:rsid w:val="009E6C55"/>
    <w:rsid w:val="00A324EB"/>
    <w:rsid w:val="00A57FD7"/>
    <w:rsid w:val="00A73BE8"/>
    <w:rsid w:val="00AA3B46"/>
    <w:rsid w:val="00AD3A83"/>
    <w:rsid w:val="00AF492E"/>
    <w:rsid w:val="00B26351"/>
    <w:rsid w:val="00B525B9"/>
    <w:rsid w:val="00B71669"/>
    <w:rsid w:val="00C07845"/>
    <w:rsid w:val="00C10C04"/>
    <w:rsid w:val="00C33413"/>
    <w:rsid w:val="00C56017"/>
    <w:rsid w:val="00CA6852"/>
    <w:rsid w:val="00CB0067"/>
    <w:rsid w:val="00CB1FED"/>
    <w:rsid w:val="00D02E9D"/>
    <w:rsid w:val="00D40AAF"/>
    <w:rsid w:val="00D82F7A"/>
    <w:rsid w:val="00DA3B8F"/>
    <w:rsid w:val="00DD6301"/>
    <w:rsid w:val="00E16D57"/>
    <w:rsid w:val="00E23AD7"/>
    <w:rsid w:val="00E37BD6"/>
    <w:rsid w:val="00E80AD4"/>
    <w:rsid w:val="00E951C0"/>
    <w:rsid w:val="00ED4A81"/>
    <w:rsid w:val="00EF253E"/>
    <w:rsid w:val="00F35232"/>
    <w:rsid w:val="00F36291"/>
    <w:rsid w:val="00F67CC2"/>
    <w:rsid w:val="00F7360C"/>
    <w:rsid w:val="00FB5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3F5A2D"/>
  <w15:docId w15:val="{3C308E1B-4CBB-7D49-8C05-239D0FE2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color w:val="000000" w:themeColor="text1"/>
        <w:sz w:val="22"/>
        <w:szCs w:val="22"/>
        <w:lang w:val="en-US" w:eastAsia="en-US" w:bidi="ar-SA"/>
      </w:rPr>
    </w:rPrDefault>
    <w:pPrDefault>
      <w:pPr>
        <w:spacing w:after="60" w:line="264" w:lineRule="auto"/>
      </w:pPr>
    </w:pPrDefault>
  </w:docDefaults>
  <w:latentStyles w:defLockedState="0" w:defUIPriority="7" w:defSemiHidden="0" w:defUnhideWhenUsed="0" w:defQFormat="0" w:count="376">
    <w:lsdException w:name="Normal" w:uiPriority="0" w:qFormat="1"/>
    <w:lsdException w:name="heading 1" w:qFormat="1"/>
    <w:lsdException w:name="heading 2" w:qFormat="1"/>
    <w:lsdException w:name="heading 3" w:uiPriority="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7845"/>
  </w:style>
  <w:style w:type="paragraph" w:styleId="Heading1">
    <w:name w:val="heading 1"/>
    <w:basedOn w:val="Normal"/>
    <w:uiPriority w:val="7"/>
    <w:qFormat/>
    <w:rsid w:val="00C07845"/>
    <w:pPr>
      <w:contextualSpacing/>
      <w:outlineLvl w:val="0"/>
    </w:pPr>
    <w:rPr>
      <w:rFonts w:asciiTheme="majorHAnsi" w:hAnsiTheme="majorHAnsi"/>
      <w:b/>
      <w:sz w:val="24"/>
    </w:rPr>
  </w:style>
  <w:style w:type="paragraph" w:styleId="Heading2">
    <w:name w:val="heading 2"/>
    <w:basedOn w:val="Normal"/>
    <w:uiPriority w:val="7"/>
    <w:qFormat/>
    <w:rsid w:val="00C07845"/>
    <w:pPr>
      <w:keepNext/>
      <w:contextualSpacing/>
      <w:outlineLvl w:val="1"/>
    </w:pPr>
    <w:rPr>
      <w:rFonts w:cs="Arial"/>
      <w:bCs/>
      <w:iCs/>
      <w:sz w:val="24"/>
      <w:szCs w:val="28"/>
    </w:rPr>
  </w:style>
  <w:style w:type="paragraph" w:styleId="Heading3">
    <w:name w:val="heading 3"/>
    <w:basedOn w:val="Normal"/>
    <w:next w:val="Normal"/>
    <w:uiPriority w:val="7"/>
    <w:semiHidden/>
    <w:unhideWhenUsed/>
    <w:qFormat/>
    <w:pPr>
      <w:keepNext/>
      <w:spacing w:before="240"/>
      <w:outlineLvl w:val="2"/>
    </w:pPr>
    <w:rPr>
      <w:rFonts w:cs="Arial"/>
      <w:b/>
      <w:bCs/>
      <w:szCs w:val="26"/>
    </w:rPr>
  </w:style>
  <w:style w:type="paragraph" w:styleId="Heading4">
    <w:name w:val="heading 4"/>
    <w:basedOn w:val="Normal"/>
    <w:next w:val="Normal"/>
    <w:link w:val="Heading4Char"/>
    <w:uiPriority w:val="7"/>
    <w:semiHidden/>
    <w:unhideWhenUsed/>
    <w:qFormat/>
    <w:rsid w:val="00753F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7"/>
    <w:semiHidden/>
    <w:unhideWhenUsed/>
    <w:qFormat/>
    <w:rsid w:val="00753F9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7"/>
    <w:semiHidden/>
    <w:unhideWhenUsed/>
    <w:qFormat/>
    <w:rsid w:val="00753F9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7"/>
    <w:semiHidden/>
    <w:unhideWhenUsed/>
    <w:qFormat/>
    <w:rsid w:val="00753F9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7"/>
    <w:semiHidden/>
    <w:unhideWhenUsed/>
    <w:qFormat/>
    <w:rsid w:val="00753F9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7"/>
    <w:semiHidden/>
    <w:unhideWhenUsed/>
    <w:qFormat/>
    <w:rsid w:val="00753F9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uiPriority w:val="2"/>
    <w:unhideWhenUsed/>
    <w:qFormat/>
    <w:rsid w:val="00C56017"/>
    <w:pPr>
      <w:spacing w:before="60" w:after="480"/>
      <w:contextualSpacing/>
      <w:jc w:val="right"/>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8"/>
    <w:qFormat/>
    <w:rsid w:val="00C07845"/>
    <w:pPr>
      <w:numPr>
        <w:numId w:val="15"/>
      </w:numPr>
      <w:spacing w:after="240"/>
      <w:contextualSpacing/>
    </w:pPr>
  </w:style>
  <w:style w:type="paragraph" w:styleId="BalloonText">
    <w:name w:val="Balloon Text"/>
    <w:basedOn w:val="Normal"/>
    <w:uiPriority w:val="7"/>
    <w:semiHidden/>
    <w:unhideWhenUsed/>
    <w:rPr>
      <w:rFonts w:ascii="Tahoma" w:hAnsi="Tahoma" w:cs="Tahoma"/>
      <w:szCs w:val="16"/>
    </w:rPr>
  </w:style>
  <w:style w:type="character" w:styleId="PlaceholderText">
    <w:name w:val="Placeholder Text"/>
    <w:basedOn w:val="DefaultParagraphFont"/>
    <w:uiPriority w:val="99"/>
    <w:semiHidden/>
    <w:rsid w:val="00EF253E"/>
    <w:rPr>
      <w:color w:val="595959" w:themeColor="text1" w:themeTint="A6"/>
    </w:r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250D3B"/>
    <w:pPr>
      <w:spacing w:after="0"/>
      <w:jc w:val="right"/>
    </w:pPr>
    <w:rPr>
      <w:rFonts w:asciiTheme="majorHAnsi" w:eastAsiaTheme="majorEastAsia" w:hAnsiTheme="majorHAnsi"/>
    </w:rPr>
  </w:style>
  <w:style w:type="character" w:customStyle="1" w:styleId="FooterChar">
    <w:name w:val="Footer Char"/>
    <w:basedOn w:val="DefaultParagraphFont"/>
    <w:link w:val="Footer"/>
    <w:uiPriority w:val="99"/>
    <w:rsid w:val="00250D3B"/>
    <w:rPr>
      <w:rFonts w:asciiTheme="majorHAnsi" w:eastAsiaTheme="majorEastAsia" w:hAnsiTheme="majorHAnsi"/>
    </w:rPr>
  </w:style>
  <w:style w:type="paragraph" w:customStyle="1" w:styleId="Footer-Bold">
    <w:name w:val="Footer - Bold"/>
    <w:basedOn w:val="Footer"/>
    <w:link w:val="Footer-BoldChar"/>
    <w:uiPriority w:val="99"/>
    <w:rPr>
      <w:b/>
    </w:rPr>
  </w:style>
  <w:style w:type="character" w:customStyle="1" w:styleId="Footer-BoldChar">
    <w:name w:val="Footer - Bold Char"/>
    <w:basedOn w:val="FooterChar"/>
    <w:link w:val="Footer-Bold"/>
    <w:uiPriority w:val="99"/>
    <w:rPr>
      <w:rFonts w:asciiTheme="majorHAnsi" w:eastAsiaTheme="majorEastAsia" w:hAnsiTheme="majorHAnsi"/>
      <w:b/>
    </w:rPr>
  </w:style>
  <w:style w:type="paragraph" w:styleId="Title">
    <w:name w:val="Title"/>
    <w:basedOn w:val="Normal"/>
    <w:link w:val="TitleChar"/>
    <w:uiPriority w:val="1"/>
    <w:qFormat/>
    <w:rsid w:val="00250D3B"/>
    <w:pPr>
      <w:pBdr>
        <w:bottom w:val="single" w:sz="4" w:space="1" w:color="000000" w:themeColor="text1"/>
      </w:pBdr>
      <w:spacing w:after="0"/>
      <w:contextualSpacing/>
      <w:jc w:val="right"/>
    </w:pPr>
    <w:rPr>
      <w:rFonts w:asciiTheme="majorHAnsi" w:eastAsiaTheme="majorEastAsia" w:hAnsiTheme="majorHAnsi" w:cstheme="majorBidi"/>
      <w:b/>
      <w:kern w:val="28"/>
      <w:sz w:val="32"/>
      <w:szCs w:val="56"/>
    </w:rPr>
  </w:style>
  <w:style w:type="character" w:customStyle="1" w:styleId="TitleChar">
    <w:name w:val="Title Char"/>
    <w:basedOn w:val="DefaultParagraphFont"/>
    <w:link w:val="Title"/>
    <w:uiPriority w:val="1"/>
    <w:rsid w:val="00250D3B"/>
    <w:rPr>
      <w:rFonts w:asciiTheme="majorHAnsi" w:eastAsiaTheme="majorEastAsia" w:hAnsiTheme="majorHAnsi" w:cstheme="majorBidi"/>
      <w:b/>
      <w:kern w:val="28"/>
      <w:sz w:val="32"/>
      <w:szCs w:val="56"/>
    </w:rPr>
  </w:style>
  <w:style w:type="paragraph" w:styleId="Bibliography">
    <w:name w:val="Bibliography"/>
    <w:basedOn w:val="Normal"/>
    <w:next w:val="Normal"/>
    <w:uiPriority w:val="37"/>
    <w:semiHidden/>
    <w:unhideWhenUsed/>
    <w:rsid w:val="00753F92"/>
  </w:style>
  <w:style w:type="paragraph" w:styleId="Quote">
    <w:name w:val="Quote"/>
    <w:basedOn w:val="Normal"/>
    <w:next w:val="Normal"/>
    <w:link w:val="QuoteChar"/>
    <w:uiPriority w:val="29"/>
    <w:semiHidden/>
    <w:unhideWhenUsed/>
    <w:qFormat/>
    <w:rsid w:val="00EF253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EF253E"/>
    <w:rPr>
      <w:i/>
      <w:iCs/>
      <w:color w:val="404040" w:themeColor="text1" w:themeTint="BF"/>
    </w:rPr>
  </w:style>
  <w:style w:type="paragraph" w:styleId="IntenseQuote">
    <w:name w:val="Intense Quote"/>
    <w:basedOn w:val="Normal"/>
    <w:next w:val="Normal"/>
    <w:link w:val="IntenseQuoteChar"/>
    <w:uiPriority w:val="30"/>
    <w:semiHidden/>
    <w:unhideWhenUsed/>
    <w:qFormat/>
    <w:rsid w:val="00EF253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EF253E"/>
    <w:rPr>
      <w:i/>
      <w:iCs/>
      <w:color w:val="365F91" w:themeColor="accent1" w:themeShade="BF"/>
    </w:rPr>
  </w:style>
  <w:style w:type="character" w:styleId="IntenseReference">
    <w:name w:val="Intense Reference"/>
    <w:basedOn w:val="DefaultParagraphFont"/>
    <w:uiPriority w:val="32"/>
    <w:semiHidden/>
    <w:unhideWhenUsed/>
    <w:qFormat/>
    <w:rsid w:val="00EF253E"/>
    <w:rPr>
      <w:b/>
      <w:bCs/>
      <w:caps w:val="0"/>
      <w:smallCaps/>
      <w:color w:val="365F91" w:themeColor="accent1" w:themeShade="BF"/>
      <w:spacing w:val="5"/>
    </w:rPr>
  </w:style>
  <w:style w:type="paragraph" w:styleId="BlockText">
    <w:name w:val="Block Text"/>
    <w:basedOn w:val="Normal"/>
    <w:uiPriority w:val="7"/>
    <w:semiHidden/>
    <w:unhideWhenUsed/>
    <w:rsid w:val="00EF253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7"/>
    <w:semiHidden/>
    <w:unhideWhenUsed/>
    <w:rsid w:val="00753F92"/>
    <w:pPr>
      <w:spacing w:after="120"/>
    </w:pPr>
  </w:style>
  <w:style w:type="character" w:customStyle="1" w:styleId="BodyTextChar">
    <w:name w:val="Body Text Char"/>
    <w:basedOn w:val="DefaultParagraphFont"/>
    <w:link w:val="BodyText"/>
    <w:uiPriority w:val="7"/>
    <w:semiHidden/>
    <w:rsid w:val="00753F92"/>
  </w:style>
  <w:style w:type="paragraph" w:styleId="BodyText2">
    <w:name w:val="Body Text 2"/>
    <w:basedOn w:val="Normal"/>
    <w:link w:val="BodyText2Char"/>
    <w:uiPriority w:val="7"/>
    <w:semiHidden/>
    <w:unhideWhenUsed/>
    <w:rsid w:val="00753F92"/>
    <w:pPr>
      <w:spacing w:after="120" w:line="480" w:lineRule="auto"/>
    </w:pPr>
  </w:style>
  <w:style w:type="character" w:customStyle="1" w:styleId="BodyText2Char">
    <w:name w:val="Body Text 2 Char"/>
    <w:basedOn w:val="DefaultParagraphFont"/>
    <w:link w:val="BodyText2"/>
    <w:uiPriority w:val="7"/>
    <w:semiHidden/>
    <w:rsid w:val="00753F92"/>
  </w:style>
  <w:style w:type="paragraph" w:styleId="BodyText3">
    <w:name w:val="Body Text 3"/>
    <w:basedOn w:val="Normal"/>
    <w:link w:val="BodyText3Char"/>
    <w:uiPriority w:val="7"/>
    <w:semiHidden/>
    <w:unhideWhenUsed/>
    <w:rsid w:val="00753F92"/>
    <w:pPr>
      <w:spacing w:after="120"/>
    </w:pPr>
    <w:rPr>
      <w:szCs w:val="16"/>
    </w:rPr>
  </w:style>
  <w:style w:type="character" w:customStyle="1" w:styleId="BodyText3Char">
    <w:name w:val="Body Text 3 Char"/>
    <w:basedOn w:val="DefaultParagraphFont"/>
    <w:link w:val="BodyText3"/>
    <w:uiPriority w:val="7"/>
    <w:semiHidden/>
    <w:rsid w:val="00753F92"/>
    <w:rPr>
      <w:szCs w:val="16"/>
    </w:rPr>
  </w:style>
  <w:style w:type="paragraph" w:styleId="BodyTextFirstIndent">
    <w:name w:val="Body Text First Indent"/>
    <w:basedOn w:val="BodyText"/>
    <w:link w:val="BodyTextFirstIndentChar"/>
    <w:uiPriority w:val="7"/>
    <w:semiHidden/>
    <w:unhideWhenUsed/>
    <w:rsid w:val="00753F92"/>
    <w:pPr>
      <w:spacing w:after="60"/>
      <w:ind w:firstLine="360"/>
    </w:pPr>
  </w:style>
  <w:style w:type="character" w:customStyle="1" w:styleId="BodyTextFirstIndentChar">
    <w:name w:val="Body Text First Indent Char"/>
    <w:basedOn w:val="BodyTextChar"/>
    <w:link w:val="BodyTextFirstIndent"/>
    <w:uiPriority w:val="7"/>
    <w:semiHidden/>
    <w:rsid w:val="00753F92"/>
  </w:style>
  <w:style w:type="paragraph" w:styleId="BodyTextIndent">
    <w:name w:val="Body Text Indent"/>
    <w:basedOn w:val="Normal"/>
    <w:link w:val="BodyTextIndentChar"/>
    <w:uiPriority w:val="7"/>
    <w:semiHidden/>
    <w:unhideWhenUsed/>
    <w:rsid w:val="00753F92"/>
    <w:pPr>
      <w:spacing w:after="120"/>
      <w:ind w:left="360"/>
    </w:pPr>
  </w:style>
  <w:style w:type="character" w:customStyle="1" w:styleId="BodyTextIndentChar">
    <w:name w:val="Body Text Indent Char"/>
    <w:basedOn w:val="DefaultParagraphFont"/>
    <w:link w:val="BodyTextIndent"/>
    <w:uiPriority w:val="7"/>
    <w:semiHidden/>
    <w:rsid w:val="00753F92"/>
  </w:style>
  <w:style w:type="paragraph" w:styleId="BodyTextFirstIndent2">
    <w:name w:val="Body Text First Indent 2"/>
    <w:basedOn w:val="BodyTextIndent"/>
    <w:link w:val="BodyTextFirstIndent2Char"/>
    <w:uiPriority w:val="7"/>
    <w:semiHidden/>
    <w:unhideWhenUsed/>
    <w:rsid w:val="00753F92"/>
    <w:pPr>
      <w:spacing w:after="60"/>
      <w:ind w:firstLine="360"/>
    </w:pPr>
  </w:style>
  <w:style w:type="character" w:customStyle="1" w:styleId="BodyTextFirstIndent2Char">
    <w:name w:val="Body Text First Indent 2 Char"/>
    <w:basedOn w:val="BodyTextIndentChar"/>
    <w:link w:val="BodyTextFirstIndent2"/>
    <w:uiPriority w:val="7"/>
    <w:semiHidden/>
    <w:rsid w:val="00753F92"/>
  </w:style>
  <w:style w:type="paragraph" w:styleId="BodyTextIndent2">
    <w:name w:val="Body Text Indent 2"/>
    <w:basedOn w:val="Normal"/>
    <w:link w:val="BodyTextIndent2Char"/>
    <w:uiPriority w:val="7"/>
    <w:semiHidden/>
    <w:unhideWhenUsed/>
    <w:rsid w:val="00753F92"/>
    <w:pPr>
      <w:spacing w:after="120" w:line="480" w:lineRule="auto"/>
      <w:ind w:left="360"/>
    </w:pPr>
  </w:style>
  <w:style w:type="character" w:customStyle="1" w:styleId="BodyTextIndent2Char">
    <w:name w:val="Body Text Indent 2 Char"/>
    <w:basedOn w:val="DefaultParagraphFont"/>
    <w:link w:val="BodyTextIndent2"/>
    <w:uiPriority w:val="7"/>
    <w:semiHidden/>
    <w:rsid w:val="00753F92"/>
  </w:style>
  <w:style w:type="paragraph" w:styleId="BodyTextIndent3">
    <w:name w:val="Body Text Indent 3"/>
    <w:basedOn w:val="Normal"/>
    <w:link w:val="BodyTextIndent3Char"/>
    <w:uiPriority w:val="7"/>
    <w:semiHidden/>
    <w:unhideWhenUsed/>
    <w:rsid w:val="00753F92"/>
    <w:pPr>
      <w:spacing w:after="120"/>
      <w:ind w:left="360"/>
    </w:pPr>
    <w:rPr>
      <w:szCs w:val="16"/>
    </w:rPr>
  </w:style>
  <w:style w:type="character" w:customStyle="1" w:styleId="BodyTextIndent3Char">
    <w:name w:val="Body Text Indent 3 Char"/>
    <w:basedOn w:val="DefaultParagraphFont"/>
    <w:link w:val="BodyTextIndent3"/>
    <w:uiPriority w:val="7"/>
    <w:semiHidden/>
    <w:rsid w:val="00753F92"/>
    <w:rPr>
      <w:szCs w:val="16"/>
    </w:rPr>
  </w:style>
  <w:style w:type="character" w:styleId="BookTitle">
    <w:name w:val="Book Title"/>
    <w:basedOn w:val="DefaultParagraphFont"/>
    <w:uiPriority w:val="33"/>
    <w:semiHidden/>
    <w:unhideWhenUsed/>
    <w:qFormat/>
    <w:rsid w:val="00753F92"/>
    <w:rPr>
      <w:b/>
      <w:bCs/>
      <w:i/>
      <w:iCs/>
      <w:spacing w:val="5"/>
    </w:rPr>
  </w:style>
  <w:style w:type="paragraph" w:styleId="Caption">
    <w:name w:val="caption"/>
    <w:basedOn w:val="Normal"/>
    <w:next w:val="Normal"/>
    <w:uiPriority w:val="7"/>
    <w:semiHidden/>
    <w:unhideWhenUsed/>
    <w:qFormat/>
    <w:rsid w:val="00753F92"/>
    <w:pPr>
      <w:spacing w:after="200" w:line="240" w:lineRule="auto"/>
    </w:pPr>
    <w:rPr>
      <w:i/>
      <w:iCs/>
      <w:color w:val="1F497D" w:themeColor="text2"/>
      <w:szCs w:val="18"/>
    </w:rPr>
  </w:style>
  <w:style w:type="paragraph" w:styleId="Closing">
    <w:name w:val="Closing"/>
    <w:basedOn w:val="Normal"/>
    <w:link w:val="ClosingChar"/>
    <w:uiPriority w:val="7"/>
    <w:semiHidden/>
    <w:unhideWhenUsed/>
    <w:rsid w:val="00753F92"/>
    <w:pPr>
      <w:spacing w:after="0" w:line="240" w:lineRule="auto"/>
      <w:ind w:left="4320"/>
    </w:pPr>
  </w:style>
  <w:style w:type="character" w:customStyle="1" w:styleId="ClosingChar">
    <w:name w:val="Closing Char"/>
    <w:basedOn w:val="DefaultParagraphFont"/>
    <w:link w:val="Closing"/>
    <w:uiPriority w:val="7"/>
    <w:semiHidden/>
    <w:rsid w:val="00753F92"/>
  </w:style>
  <w:style w:type="table" w:styleId="ColorfulGrid">
    <w:name w:val="Colorful Grid"/>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53F92"/>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53F92"/>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53F92"/>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53F92"/>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53F92"/>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53F92"/>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53F92"/>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53F92"/>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53F92"/>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53F92"/>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53F92"/>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7"/>
    <w:semiHidden/>
    <w:unhideWhenUsed/>
    <w:rsid w:val="00753F92"/>
    <w:rPr>
      <w:sz w:val="22"/>
      <w:szCs w:val="16"/>
    </w:rPr>
  </w:style>
  <w:style w:type="paragraph" w:styleId="CommentText">
    <w:name w:val="annotation text"/>
    <w:basedOn w:val="Normal"/>
    <w:link w:val="CommentTextChar"/>
    <w:uiPriority w:val="7"/>
    <w:semiHidden/>
    <w:unhideWhenUsed/>
    <w:rsid w:val="00753F92"/>
    <w:pPr>
      <w:spacing w:line="240" w:lineRule="auto"/>
    </w:pPr>
    <w:rPr>
      <w:szCs w:val="20"/>
    </w:rPr>
  </w:style>
  <w:style w:type="character" w:customStyle="1" w:styleId="CommentTextChar">
    <w:name w:val="Comment Text Char"/>
    <w:basedOn w:val="DefaultParagraphFont"/>
    <w:link w:val="CommentText"/>
    <w:uiPriority w:val="7"/>
    <w:semiHidden/>
    <w:rsid w:val="00753F92"/>
    <w:rPr>
      <w:szCs w:val="20"/>
    </w:rPr>
  </w:style>
  <w:style w:type="paragraph" w:styleId="CommentSubject">
    <w:name w:val="annotation subject"/>
    <w:basedOn w:val="CommentText"/>
    <w:next w:val="CommentText"/>
    <w:link w:val="CommentSubjectChar"/>
    <w:uiPriority w:val="7"/>
    <w:semiHidden/>
    <w:unhideWhenUsed/>
    <w:rsid w:val="00753F92"/>
    <w:rPr>
      <w:b/>
      <w:bCs/>
    </w:rPr>
  </w:style>
  <w:style w:type="character" w:customStyle="1" w:styleId="CommentSubjectChar">
    <w:name w:val="Comment Subject Char"/>
    <w:basedOn w:val="CommentTextChar"/>
    <w:link w:val="CommentSubject"/>
    <w:uiPriority w:val="7"/>
    <w:semiHidden/>
    <w:rsid w:val="00753F92"/>
    <w:rPr>
      <w:b/>
      <w:bCs/>
      <w:szCs w:val="20"/>
    </w:rPr>
  </w:style>
  <w:style w:type="table" w:styleId="DarkList">
    <w:name w:val="Dark List"/>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7"/>
    <w:semiHidden/>
    <w:unhideWhenUsed/>
    <w:rsid w:val="00753F92"/>
  </w:style>
  <w:style w:type="character" w:customStyle="1" w:styleId="DateChar">
    <w:name w:val="Date Char"/>
    <w:basedOn w:val="DefaultParagraphFont"/>
    <w:link w:val="Date"/>
    <w:uiPriority w:val="7"/>
    <w:semiHidden/>
    <w:rsid w:val="00753F92"/>
  </w:style>
  <w:style w:type="paragraph" w:styleId="DocumentMap">
    <w:name w:val="Document Map"/>
    <w:basedOn w:val="Normal"/>
    <w:link w:val="DocumentMapChar"/>
    <w:uiPriority w:val="7"/>
    <w:semiHidden/>
    <w:unhideWhenUsed/>
    <w:rsid w:val="00753F9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7"/>
    <w:semiHidden/>
    <w:rsid w:val="00753F92"/>
    <w:rPr>
      <w:rFonts w:ascii="Segoe UI" w:hAnsi="Segoe UI" w:cs="Segoe UI"/>
      <w:szCs w:val="16"/>
    </w:rPr>
  </w:style>
  <w:style w:type="paragraph" w:styleId="E-mailSignature">
    <w:name w:val="E-mail Signature"/>
    <w:basedOn w:val="Normal"/>
    <w:link w:val="E-mailSignatureChar"/>
    <w:uiPriority w:val="7"/>
    <w:semiHidden/>
    <w:unhideWhenUsed/>
    <w:rsid w:val="00753F92"/>
    <w:pPr>
      <w:spacing w:after="0" w:line="240" w:lineRule="auto"/>
    </w:pPr>
  </w:style>
  <w:style w:type="character" w:customStyle="1" w:styleId="E-mailSignatureChar">
    <w:name w:val="E-mail Signature Char"/>
    <w:basedOn w:val="DefaultParagraphFont"/>
    <w:link w:val="E-mailSignature"/>
    <w:uiPriority w:val="7"/>
    <w:semiHidden/>
    <w:rsid w:val="00753F92"/>
  </w:style>
  <w:style w:type="character" w:styleId="Emphasis">
    <w:name w:val="Emphasis"/>
    <w:basedOn w:val="DefaultParagraphFont"/>
    <w:uiPriority w:val="7"/>
    <w:semiHidden/>
    <w:unhideWhenUsed/>
    <w:qFormat/>
    <w:rsid w:val="00753F92"/>
    <w:rPr>
      <w:i/>
      <w:iCs/>
    </w:rPr>
  </w:style>
  <w:style w:type="character" w:styleId="EndnoteReference">
    <w:name w:val="endnote reference"/>
    <w:basedOn w:val="DefaultParagraphFont"/>
    <w:uiPriority w:val="7"/>
    <w:semiHidden/>
    <w:unhideWhenUsed/>
    <w:rsid w:val="00753F92"/>
    <w:rPr>
      <w:vertAlign w:val="superscript"/>
    </w:rPr>
  </w:style>
  <w:style w:type="paragraph" w:styleId="EndnoteText">
    <w:name w:val="endnote text"/>
    <w:basedOn w:val="Normal"/>
    <w:link w:val="EndnoteTextChar"/>
    <w:uiPriority w:val="7"/>
    <w:semiHidden/>
    <w:unhideWhenUsed/>
    <w:rsid w:val="00753F92"/>
    <w:pPr>
      <w:spacing w:after="0" w:line="240" w:lineRule="auto"/>
    </w:pPr>
    <w:rPr>
      <w:szCs w:val="20"/>
    </w:rPr>
  </w:style>
  <w:style w:type="character" w:customStyle="1" w:styleId="EndnoteTextChar">
    <w:name w:val="Endnote Text Char"/>
    <w:basedOn w:val="DefaultParagraphFont"/>
    <w:link w:val="EndnoteText"/>
    <w:uiPriority w:val="7"/>
    <w:semiHidden/>
    <w:rsid w:val="00753F92"/>
    <w:rPr>
      <w:szCs w:val="20"/>
    </w:rPr>
  </w:style>
  <w:style w:type="paragraph" w:styleId="EnvelopeAddress">
    <w:name w:val="envelope address"/>
    <w:basedOn w:val="Normal"/>
    <w:uiPriority w:val="7"/>
    <w:semiHidden/>
    <w:unhideWhenUsed/>
    <w:rsid w:val="00753F9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7"/>
    <w:semiHidden/>
    <w:unhideWhenUsed/>
    <w:rsid w:val="00753F9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7"/>
    <w:semiHidden/>
    <w:unhideWhenUsed/>
    <w:rsid w:val="00753F92"/>
    <w:rPr>
      <w:color w:val="800080" w:themeColor="followedHyperlink"/>
      <w:u w:val="single"/>
    </w:rPr>
  </w:style>
  <w:style w:type="character" w:styleId="FootnoteReference">
    <w:name w:val="footnote reference"/>
    <w:basedOn w:val="DefaultParagraphFont"/>
    <w:uiPriority w:val="7"/>
    <w:semiHidden/>
    <w:unhideWhenUsed/>
    <w:rsid w:val="00753F92"/>
    <w:rPr>
      <w:vertAlign w:val="superscript"/>
    </w:rPr>
  </w:style>
  <w:style w:type="paragraph" w:styleId="FootnoteText">
    <w:name w:val="footnote text"/>
    <w:basedOn w:val="Normal"/>
    <w:link w:val="FootnoteTextChar"/>
    <w:uiPriority w:val="7"/>
    <w:semiHidden/>
    <w:unhideWhenUsed/>
    <w:rsid w:val="00753F92"/>
    <w:pPr>
      <w:spacing w:after="0" w:line="240" w:lineRule="auto"/>
    </w:pPr>
    <w:rPr>
      <w:szCs w:val="20"/>
    </w:rPr>
  </w:style>
  <w:style w:type="character" w:customStyle="1" w:styleId="FootnoteTextChar">
    <w:name w:val="Footnote Text Char"/>
    <w:basedOn w:val="DefaultParagraphFont"/>
    <w:link w:val="FootnoteText"/>
    <w:uiPriority w:val="7"/>
    <w:semiHidden/>
    <w:rsid w:val="00753F92"/>
    <w:rPr>
      <w:szCs w:val="20"/>
    </w:rPr>
  </w:style>
  <w:style w:type="table" w:styleId="GridTable1Light">
    <w:name w:val="Grid Table 1 Light"/>
    <w:basedOn w:val="TableNormal"/>
    <w:uiPriority w:val="46"/>
    <w:rsid w:val="00753F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F9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F9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3F9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53F9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53F9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53F9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53F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53F9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53F9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53F9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53F9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53F9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53F9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753F92"/>
    <w:rPr>
      <w:color w:val="2B579A"/>
      <w:shd w:val="clear" w:color="auto" w:fill="E6E6E6"/>
    </w:rPr>
  </w:style>
  <w:style w:type="character" w:customStyle="1" w:styleId="Heading4Char">
    <w:name w:val="Heading 4 Char"/>
    <w:basedOn w:val="DefaultParagraphFont"/>
    <w:link w:val="Heading4"/>
    <w:uiPriority w:val="7"/>
    <w:semiHidden/>
    <w:rsid w:val="00753F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7"/>
    <w:semiHidden/>
    <w:rsid w:val="00753F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7"/>
    <w:semiHidden/>
    <w:rsid w:val="00753F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7"/>
    <w:semiHidden/>
    <w:rsid w:val="00753F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7"/>
    <w:semiHidden/>
    <w:rsid w:val="00753F9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7"/>
    <w:semiHidden/>
    <w:rsid w:val="00753F9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7"/>
    <w:semiHidden/>
    <w:unhideWhenUsed/>
    <w:rsid w:val="00753F92"/>
  </w:style>
  <w:style w:type="paragraph" w:styleId="HTMLAddress">
    <w:name w:val="HTML Address"/>
    <w:basedOn w:val="Normal"/>
    <w:link w:val="HTMLAddressChar"/>
    <w:uiPriority w:val="7"/>
    <w:semiHidden/>
    <w:unhideWhenUsed/>
    <w:rsid w:val="00753F92"/>
    <w:pPr>
      <w:spacing w:after="0" w:line="240" w:lineRule="auto"/>
    </w:pPr>
    <w:rPr>
      <w:i/>
      <w:iCs/>
    </w:rPr>
  </w:style>
  <w:style w:type="character" w:customStyle="1" w:styleId="HTMLAddressChar">
    <w:name w:val="HTML Address Char"/>
    <w:basedOn w:val="DefaultParagraphFont"/>
    <w:link w:val="HTMLAddress"/>
    <w:uiPriority w:val="7"/>
    <w:semiHidden/>
    <w:rsid w:val="00753F92"/>
    <w:rPr>
      <w:i/>
      <w:iCs/>
    </w:rPr>
  </w:style>
  <w:style w:type="character" w:styleId="HTMLCite">
    <w:name w:val="HTML Cite"/>
    <w:basedOn w:val="DefaultParagraphFont"/>
    <w:uiPriority w:val="7"/>
    <w:semiHidden/>
    <w:unhideWhenUsed/>
    <w:rsid w:val="00753F92"/>
    <w:rPr>
      <w:i/>
      <w:iCs/>
    </w:rPr>
  </w:style>
  <w:style w:type="character" w:styleId="HTMLCode">
    <w:name w:val="HTML Code"/>
    <w:basedOn w:val="DefaultParagraphFont"/>
    <w:uiPriority w:val="7"/>
    <w:semiHidden/>
    <w:unhideWhenUsed/>
    <w:rsid w:val="00753F92"/>
    <w:rPr>
      <w:rFonts w:ascii="Consolas" w:hAnsi="Consolas"/>
      <w:sz w:val="22"/>
      <w:szCs w:val="20"/>
    </w:rPr>
  </w:style>
  <w:style w:type="character" w:styleId="HTMLDefinition">
    <w:name w:val="HTML Definition"/>
    <w:basedOn w:val="DefaultParagraphFont"/>
    <w:uiPriority w:val="7"/>
    <w:semiHidden/>
    <w:unhideWhenUsed/>
    <w:rsid w:val="00753F92"/>
    <w:rPr>
      <w:i/>
      <w:iCs/>
    </w:rPr>
  </w:style>
  <w:style w:type="character" w:styleId="HTMLKeyboard">
    <w:name w:val="HTML Keyboard"/>
    <w:basedOn w:val="DefaultParagraphFont"/>
    <w:uiPriority w:val="7"/>
    <w:semiHidden/>
    <w:unhideWhenUsed/>
    <w:rsid w:val="00753F92"/>
    <w:rPr>
      <w:rFonts w:ascii="Consolas" w:hAnsi="Consolas"/>
      <w:sz w:val="22"/>
      <w:szCs w:val="20"/>
    </w:rPr>
  </w:style>
  <w:style w:type="paragraph" w:styleId="HTMLPreformatted">
    <w:name w:val="HTML Preformatted"/>
    <w:basedOn w:val="Normal"/>
    <w:link w:val="HTMLPreformattedChar"/>
    <w:uiPriority w:val="7"/>
    <w:semiHidden/>
    <w:unhideWhenUsed/>
    <w:rsid w:val="00753F9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7"/>
    <w:semiHidden/>
    <w:rsid w:val="00753F92"/>
    <w:rPr>
      <w:rFonts w:ascii="Consolas" w:hAnsi="Consolas"/>
      <w:szCs w:val="20"/>
    </w:rPr>
  </w:style>
  <w:style w:type="character" w:styleId="HTMLSample">
    <w:name w:val="HTML Sample"/>
    <w:basedOn w:val="DefaultParagraphFont"/>
    <w:uiPriority w:val="7"/>
    <w:semiHidden/>
    <w:unhideWhenUsed/>
    <w:rsid w:val="00753F92"/>
    <w:rPr>
      <w:rFonts w:ascii="Consolas" w:hAnsi="Consolas"/>
      <w:sz w:val="24"/>
      <w:szCs w:val="24"/>
    </w:rPr>
  </w:style>
  <w:style w:type="character" w:styleId="HTMLTypewriter">
    <w:name w:val="HTML Typewriter"/>
    <w:basedOn w:val="DefaultParagraphFont"/>
    <w:uiPriority w:val="7"/>
    <w:semiHidden/>
    <w:unhideWhenUsed/>
    <w:rsid w:val="00753F92"/>
    <w:rPr>
      <w:rFonts w:ascii="Consolas" w:hAnsi="Consolas"/>
      <w:sz w:val="22"/>
      <w:szCs w:val="20"/>
    </w:rPr>
  </w:style>
  <w:style w:type="character" w:styleId="HTMLVariable">
    <w:name w:val="HTML Variable"/>
    <w:basedOn w:val="DefaultParagraphFont"/>
    <w:uiPriority w:val="7"/>
    <w:semiHidden/>
    <w:unhideWhenUsed/>
    <w:rsid w:val="00753F92"/>
    <w:rPr>
      <w:i/>
      <w:iCs/>
    </w:rPr>
  </w:style>
  <w:style w:type="character" w:styleId="Hyperlink">
    <w:name w:val="Hyperlink"/>
    <w:basedOn w:val="DefaultParagraphFont"/>
    <w:uiPriority w:val="7"/>
    <w:unhideWhenUsed/>
    <w:rsid w:val="00753F92"/>
    <w:rPr>
      <w:color w:val="0000FF" w:themeColor="hyperlink"/>
      <w:u w:val="single"/>
    </w:rPr>
  </w:style>
  <w:style w:type="paragraph" w:styleId="Index1">
    <w:name w:val="index 1"/>
    <w:basedOn w:val="Normal"/>
    <w:next w:val="Normal"/>
    <w:autoRedefine/>
    <w:uiPriority w:val="7"/>
    <w:semiHidden/>
    <w:unhideWhenUsed/>
    <w:rsid w:val="00753F92"/>
    <w:pPr>
      <w:spacing w:after="0" w:line="240" w:lineRule="auto"/>
      <w:ind w:left="220" w:hanging="220"/>
    </w:pPr>
  </w:style>
  <w:style w:type="paragraph" w:styleId="Index2">
    <w:name w:val="index 2"/>
    <w:basedOn w:val="Normal"/>
    <w:next w:val="Normal"/>
    <w:autoRedefine/>
    <w:uiPriority w:val="7"/>
    <w:semiHidden/>
    <w:unhideWhenUsed/>
    <w:rsid w:val="00753F92"/>
    <w:pPr>
      <w:spacing w:after="0" w:line="240" w:lineRule="auto"/>
      <w:ind w:left="440" w:hanging="220"/>
    </w:pPr>
  </w:style>
  <w:style w:type="paragraph" w:styleId="Index3">
    <w:name w:val="index 3"/>
    <w:basedOn w:val="Normal"/>
    <w:next w:val="Normal"/>
    <w:autoRedefine/>
    <w:uiPriority w:val="7"/>
    <w:semiHidden/>
    <w:unhideWhenUsed/>
    <w:rsid w:val="00753F92"/>
    <w:pPr>
      <w:spacing w:after="0" w:line="240" w:lineRule="auto"/>
      <w:ind w:left="660" w:hanging="220"/>
    </w:pPr>
  </w:style>
  <w:style w:type="paragraph" w:styleId="Index4">
    <w:name w:val="index 4"/>
    <w:basedOn w:val="Normal"/>
    <w:next w:val="Normal"/>
    <w:autoRedefine/>
    <w:uiPriority w:val="7"/>
    <w:semiHidden/>
    <w:unhideWhenUsed/>
    <w:rsid w:val="00753F92"/>
    <w:pPr>
      <w:spacing w:after="0" w:line="240" w:lineRule="auto"/>
      <w:ind w:left="880" w:hanging="220"/>
    </w:pPr>
  </w:style>
  <w:style w:type="paragraph" w:styleId="Index5">
    <w:name w:val="index 5"/>
    <w:basedOn w:val="Normal"/>
    <w:next w:val="Normal"/>
    <w:autoRedefine/>
    <w:uiPriority w:val="7"/>
    <w:semiHidden/>
    <w:unhideWhenUsed/>
    <w:rsid w:val="00753F92"/>
    <w:pPr>
      <w:spacing w:after="0" w:line="240" w:lineRule="auto"/>
      <w:ind w:left="1100" w:hanging="220"/>
    </w:pPr>
  </w:style>
  <w:style w:type="paragraph" w:styleId="Index6">
    <w:name w:val="index 6"/>
    <w:basedOn w:val="Normal"/>
    <w:next w:val="Normal"/>
    <w:autoRedefine/>
    <w:uiPriority w:val="7"/>
    <w:semiHidden/>
    <w:unhideWhenUsed/>
    <w:rsid w:val="00753F92"/>
    <w:pPr>
      <w:spacing w:after="0" w:line="240" w:lineRule="auto"/>
      <w:ind w:left="1320" w:hanging="220"/>
    </w:pPr>
  </w:style>
  <w:style w:type="paragraph" w:styleId="Index7">
    <w:name w:val="index 7"/>
    <w:basedOn w:val="Normal"/>
    <w:next w:val="Normal"/>
    <w:autoRedefine/>
    <w:uiPriority w:val="7"/>
    <w:semiHidden/>
    <w:unhideWhenUsed/>
    <w:rsid w:val="00753F92"/>
    <w:pPr>
      <w:spacing w:after="0" w:line="240" w:lineRule="auto"/>
      <w:ind w:left="1540" w:hanging="220"/>
    </w:pPr>
  </w:style>
  <w:style w:type="paragraph" w:styleId="Index8">
    <w:name w:val="index 8"/>
    <w:basedOn w:val="Normal"/>
    <w:next w:val="Normal"/>
    <w:autoRedefine/>
    <w:uiPriority w:val="7"/>
    <w:semiHidden/>
    <w:unhideWhenUsed/>
    <w:rsid w:val="00753F92"/>
    <w:pPr>
      <w:spacing w:after="0" w:line="240" w:lineRule="auto"/>
      <w:ind w:left="1760" w:hanging="220"/>
    </w:pPr>
  </w:style>
  <w:style w:type="paragraph" w:styleId="Index9">
    <w:name w:val="index 9"/>
    <w:basedOn w:val="Normal"/>
    <w:next w:val="Normal"/>
    <w:autoRedefine/>
    <w:uiPriority w:val="7"/>
    <w:semiHidden/>
    <w:unhideWhenUsed/>
    <w:rsid w:val="00753F92"/>
    <w:pPr>
      <w:spacing w:after="0" w:line="240" w:lineRule="auto"/>
      <w:ind w:left="1980" w:hanging="220"/>
    </w:pPr>
  </w:style>
  <w:style w:type="paragraph" w:styleId="IndexHeading">
    <w:name w:val="index heading"/>
    <w:basedOn w:val="Normal"/>
    <w:next w:val="Index1"/>
    <w:uiPriority w:val="7"/>
    <w:semiHidden/>
    <w:unhideWhenUsed/>
    <w:rsid w:val="00753F9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61F6D"/>
    <w:rPr>
      <w:i/>
      <w:iCs/>
      <w:color w:val="365F91" w:themeColor="accent1" w:themeShade="BF"/>
    </w:rPr>
  </w:style>
  <w:style w:type="table" w:styleId="LightGrid">
    <w:name w:val="Light Grid"/>
    <w:basedOn w:val="TableNormal"/>
    <w:uiPriority w:val="62"/>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53F9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53F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53F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53F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53F9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53F9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53F9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7"/>
    <w:semiHidden/>
    <w:unhideWhenUsed/>
    <w:rsid w:val="00753F92"/>
  </w:style>
  <w:style w:type="paragraph" w:styleId="List">
    <w:name w:val="List"/>
    <w:basedOn w:val="Normal"/>
    <w:uiPriority w:val="7"/>
    <w:semiHidden/>
    <w:unhideWhenUsed/>
    <w:rsid w:val="00753F92"/>
    <w:pPr>
      <w:ind w:left="360" w:hanging="360"/>
      <w:contextualSpacing/>
    </w:pPr>
  </w:style>
  <w:style w:type="paragraph" w:styleId="List2">
    <w:name w:val="List 2"/>
    <w:basedOn w:val="Normal"/>
    <w:uiPriority w:val="7"/>
    <w:semiHidden/>
    <w:unhideWhenUsed/>
    <w:rsid w:val="00753F92"/>
    <w:pPr>
      <w:ind w:left="720" w:hanging="360"/>
      <w:contextualSpacing/>
    </w:pPr>
  </w:style>
  <w:style w:type="paragraph" w:styleId="List3">
    <w:name w:val="List 3"/>
    <w:basedOn w:val="Normal"/>
    <w:uiPriority w:val="7"/>
    <w:semiHidden/>
    <w:unhideWhenUsed/>
    <w:rsid w:val="00753F92"/>
    <w:pPr>
      <w:ind w:left="1080" w:hanging="360"/>
      <w:contextualSpacing/>
    </w:pPr>
  </w:style>
  <w:style w:type="paragraph" w:styleId="List4">
    <w:name w:val="List 4"/>
    <w:basedOn w:val="Normal"/>
    <w:uiPriority w:val="7"/>
    <w:semiHidden/>
    <w:unhideWhenUsed/>
    <w:rsid w:val="00753F92"/>
    <w:pPr>
      <w:ind w:left="1440" w:hanging="360"/>
      <w:contextualSpacing/>
    </w:pPr>
  </w:style>
  <w:style w:type="paragraph" w:styleId="List5">
    <w:name w:val="List 5"/>
    <w:basedOn w:val="Normal"/>
    <w:uiPriority w:val="7"/>
    <w:semiHidden/>
    <w:unhideWhenUsed/>
    <w:rsid w:val="00753F92"/>
    <w:pPr>
      <w:ind w:left="1800" w:hanging="360"/>
      <w:contextualSpacing/>
    </w:pPr>
  </w:style>
  <w:style w:type="paragraph" w:styleId="ListBullet2">
    <w:name w:val="List Bullet 2"/>
    <w:basedOn w:val="Normal"/>
    <w:uiPriority w:val="7"/>
    <w:semiHidden/>
    <w:unhideWhenUsed/>
    <w:rsid w:val="00753F92"/>
    <w:pPr>
      <w:numPr>
        <w:numId w:val="6"/>
      </w:numPr>
      <w:contextualSpacing/>
    </w:pPr>
  </w:style>
  <w:style w:type="paragraph" w:styleId="ListBullet3">
    <w:name w:val="List Bullet 3"/>
    <w:basedOn w:val="Normal"/>
    <w:uiPriority w:val="7"/>
    <w:semiHidden/>
    <w:unhideWhenUsed/>
    <w:rsid w:val="00753F92"/>
    <w:pPr>
      <w:numPr>
        <w:numId w:val="7"/>
      </w:numPr>
      <w:contextualSpacing/>
    </w:pPr>
  </w:style>
  <w:style w:type="paragraph" w:styleId="ListBullet4">
    <w:name w:val="List Bullet 4"/>
    <w:basedOn w:val="Normal"/>
    <w:uiPriority w:val="7"/>
    <w:semiHidden/>
    <w:unhideWhenUsed/>
    <w:rsid w:val="00753F92"/>
    <w:pPr>
      <w:numPr>
        <w:numId w:val="8"/>
      </w:numPr>
      <w:contextualSpacing/>
    </w:pPr>
  </w:style>
  <w:style w:type="paragraph" w:styleId="ListBullet5">
    <w:name w:val="List Bullet 5"/>
    <w:basedOn w:val="Normal"/>
    <w:uiPriority w:val="7"/>
    <w:semiHidden/>
    <w:unhideWhenUsed/>
    <w:rsid w:val="00753F92"/>
    <w:pPr>
      <w:numPr>
        <w:numId w:val="9"/>
      </w:numPr>
      <w:contextualSpacing/>
    </w:pPr>
  </w:style>
  <w:style w:type="paragraph" w:styleId="ListContinue">
    <w:name w:val="List Continue"/>
    <w:basedOn w:val="Normal"/>
    <w:uiPriority w:val="7"/>
    <w:semiHidden/>
    <w:unhideWhenUsed/>
    <w:rsid w:val="00753F92"/>
    <w:pPr>
      <w:spacing w:after="120"/>
      <w:ind w:left="360"/>
      <w:contextualSpacing/>
    </w:pPr>
  </w:style>
  <w:style w:type="paragraph" w:styleId="ListContinue2">
    <w:name w:val="List Continue 2"/>
    <w:basedOn w:val="Normal"/>
    <w:uiPriority w:val="7"/>
    <w:semiHidden/>
    <w:unhideWhenUsed/>
    <w:rsid w:val="00753F92"/>
    <w:pPr>
      <w:spacing w:after="120"/>
      <w:ind w:left="720"/>
      <w:contextualSpacing/>
    </w:pPr>
  </w:style>
  <w:style w:type="paragraph" w:styleId="ListContinue3">
    <w:name w:val="List Continue 3"/>
    <w:basedOn w:val="Normal"/>
    <w:uiPriority w:val="7"/>
    <w:semiHidden/>
    <w:unhideWhenUsed/>
    <w:rsid w:val="00753F92"/>
    <w:pPr>
      <w:spacing w:after="120"/>
      <w:ind w:left="1080"/>
      <w:contextualSpacing/>
    </w:pPr>
  </w:style>
  <w:style w:type="paragraph" w:styleId="ListContinue4">
    <w:name w:val="List Continue 4"/>
    <w:basedOn w:val="Normal"/>
    <w:uiPriority w:val="7"/>
    <w:semiHidden/>
    <w:unhideWhenUsed/>
    <w:rsid w:val="00753F92"/>
    <w:pPr>
      <w:spacing w:after="120"/>
      <w:ind w:left="1440"/>
      <w:contextualSpacing/>
    </w:pPr>
  </w:style>
  <w:style w:type="paragraph" w:styleId="ListContinue5">
    <w:name w:val="List Continue 5"/>
    <w:basedOn w:val="Normal"/>
    <w:uiPriority w:val="7"/>
    <w:semiHidden/>
    <w:unhideWhenUsed/>
    <w:rsid w:val="00753F92"/>
    <w:pPr>
      <w:spacing w:after="120"/>
      <w:ind w:left="1800"/>
      <w:contextualSpacing/>
    </w:pPr>
  </w:style>
  <w:style w:type="paragraph" w:styleId="ListNumber">
    <w:name w:val="List Number"/>
    <w:basedOn w:val="Normal"/>
    <w:uiPriority w:val="8"/>
    <w:qFormat/>
    <w:rsid w:val="00C07845"/>
    <w:pPr>
      <w:numPr>
        <w:numId w:val="14"/>
      </w:numPr>
      <w:contextualSpacing/>
    </w:pPr>
  </w:style>
  <w:style w:type="paragraph" w:styleId="ListNumber2">
    <w:name w:val="List Number 2"/>
    <w:basedOn w:val="Normal"/>
    <w:uiPriority w:val="7"/>
    <w:semiHidden/>
    <w:unhideWhenUsed/>
    <w:rsid w:val="00753F92"/>
    <w:pPr>
      <w:numPr>
        <w:numId w:val="10"/>
      </w:numPr>
      <w:contextualSpacing/>
    </w:pPr>
  </w:style>
  <w:style w:type="paragraph" w:styleId="ListNumber3">
    <w:name w:val="List Number 3"/>
    <w:basedOn w:val="Normal"/>
    <w:uiPriority w:val="7"/>
    <w:semiHidden/>
    <w:unhideWhenUsed/>
    <w:rsid w:val="00753F92"/>
    <w:pPr>
      <w:numPr>
        <w:numId w:val="11"/>
      </w:numPr>
      <w:contextualSpacing/>
    </w:pPr>
  </w:style>
  <w:style w:type="paragraph" w:styleId="ListNumber4">
    <w:name w:val="List Number 4"/>
    <w:basedOn w:val="Normal"/>
    <w:uiPriority w:val="7"/>
    <w:semiHidden/>
    <w:unhideWhenUsed/>
    <w:rsid w:val="00753F92"/>
    <w:pPr>
      <w:numPr>
        <w:numId w:val="12"/>
      </w:numPr>
      <w:contextualSpacing/>
    </w:pPr>
  </w:style>
  <w:style w:type="paragraph" w:styleId="ListNumber5">
    <w:name w:val="List Number 5"/>
    <w:basedOn w:val="Normal"/>
    <w:uiPriority w:val="7"/>
    <w:semiHidden/>
    <w:unhideWhenUsed/>
    <w:rsid w:val="00753F92"/>
    <w:pPr>
      <w:numPr>
        <w:numId w:val="13"/>
      </w:numPr>
      <w:contextualSpacing/>
    </w:pPr>
  </w:style>
  <w:style w:type="paragraph" w:styleId="ListParagraph">
    <w:name w:val="List Paragraph"/>
    <w:basedOn w:val="Normal"/>
    <w:uiPriority w:val="34"/>
    <w:unhideWhenUsed/>
    <w:rsid w:val="00753F92"/>
    <w:pPr>
      <w:ind w:left="720"/>
      <w:contextualSpacing/>
    </w:pPr>
  </w:style>
  <w:style w:type="table" w:styleId="ListTable1Light">
    <w:name w:val="List Table 1 Light"/>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53F9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53F9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53F9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53F9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53F9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53F9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53F9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53F9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53F9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53F9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53F9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53F9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53F9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53F9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53F9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53F9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53F9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53F9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53F9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53F9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53F9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53F92"/>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53F9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53F9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53F9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53F9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53F9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53F9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7"/>
    <w:semiHidden/>
    <w:unhideWhenUsed/>
    <w:rsid w:val="00753F9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7"/>
    <w:semiHidden/>
    <w:rsid w:val="00753F92"/>
    <w:rPr>
      <w:rFonts w:ascii="Consolas" w:hAnsi="Consolas"/>
      <w:szCs w:val="20"/>
    </w:rPr>
  </w:style>
  <w:style w:type="table" w:styleId="MediumGrid1">
    <w:name w:val="Medium Grid 1"/>
    <w:basedOn w:val="TableNormal"/>
    <w:uiPriority w:val="67"/>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53F92"/>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53F92"/>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53F92"/>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53F92"/>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53F92"/>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53F92"/>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53F92"/>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753F92"/>
    <w:rPr>
      <w:color w:val="2B579A"/>
      <w:shd w:val="clear" w:color="auto" w:fill="E6E6E6"/>
    </w:rPr>
  </w:style>
  <w:style w:type="paragraph" w:styleId="MessageHeader">
    <w:name w:val="Message Header"/>
    <w:basedOn w:val="Normal"/>
    <w:link w:val="MessageHeaderChar"/>
    <w:uiPriority w:val="7"/>
    <w:semiHidden/>
    <w:unhideWhenUsed/>
    <w:rsid w:val="00753F9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7"/>
    <w:semiHidden/>
    <w:rsid w:val="00753F9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753F92"/>
    <w:pPr>
      <w:spacing w:after="0" w:line="240" w:lineRule="auto"/>
    </w:pPr>
  </w:style>
  <w:style w:type="paragraph" w:styleId="NormalWeb">
    <w:name w:val="Normal (Web)"/>
    <w:basedOn w:val="Normal"/>
    <w:uiPriority w:val="7"/>
    <w:semiHidden/>
    <w:unhideWhenUsed/>
    <w:rsid w:val="00753F92"/>
    <w:rPr>
      <w:rFonts w:ascii="Times New Roman" w:hAnsi="Times New Roman"/>
      <w:sz w:val="24"/>
      <w:szCs w:val="24"/>
    </w:rPr>
  </w:style>
  <w:style w:type="paragraph" w:styleId="NormalIndent">
    <w:name w:val="Normal Indent"/>
    <w:basedOn w:val="Normal"/>
    <w:uiPriority w:val="7"/>
    <w:semiHidden/>
    <w:unhideWhenUsed/>
    <w:rsid w:val="00753F92"/>
    <w:pPr>
      <w:ind w:left="720"/>
    </w:pPr>
  </w:style>
  <w:style w:type="paragraph" w:styleId="NoteHeading">
    <w:name w:val="Note Heading"/>
    <w:basedOn w:val="Normal"/>
    <w:next w:val="Normal"/>
    <w:link w:val="NoteHeadingChar"/>
    <w:uiPriority w:val="7"/>
    <w:semiHidden/>
    <w:unhideWhenUsed/>
    <w:rsid w:val="00753F92"/>
    <w:pPr>
      <w:spacing w:after="0" w:line="240" w:lineRule="auto"/>
    </w:pPr>
  </w:style>
  <w:style w:type="character" w:customStyle="1" w:styleId="NoteHeadingChar">
    <w:name w:val="Note Heading Char"/>
    <w:basedOn w:val="DefaultParagraphFont"/>
    <w:link w:val="NoteHeading"/>
    <w:uiPriority w:val="7"/>
    <w:semiHidden/>
    <w:rsid w:val="00753F92"/>
  </w:style>
  <w:style w:type="character" w:styleId="PageNumber">
    <w:name w:val="page number"/>
    <w:basedOn w:val="DefaultParagraphFont"/>
    <w:uiPriority w:val="7"/>
    <w:semiHidden/>
    <w:unhideWhenUsed/>
    <w:rsid w:val="00753F92"/>
  </w:style>
  <w:style w:type="table" w:styleId="PlainTable1">
    <w:name w:val="Plain Table 1"/>
    <w:basedOn w:val="TableNormal"/>
    <w:uiPriority w:val="41"/>
    <w:rsid w:val="00753F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F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F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F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7"/>
    <w:semiHidden/>
    <w:unhideWhenUsed/>
    <w:rsid w:val="00753F92"/>
    <w:pPr>
      <w:spacing w:after="0" w:line="240" w:lineRule="auto"/>
    </w:pPr>
    <w:rPr>
      <w:rFonts w:ascii="Consolas" w:hAnsi="Consolas"/>
      <w:szCs w:val="21"/>
    </w:rPr>
  </w:style>
  <w:style w:type="character" w:customStyle="1" w:styleId="PlainTextChar">
    <w:name w:val="Plain Text Char"/>
    <w:basedOn w:val="DefaultParagraphFont"/>
    <w:link w:val="PlainText"/>
    <w:uiPriority w:val="7"/>
    <w:semiHidden/>
    <w:rsid w:val="00753F92"/>
    <w:rPr>
      <w:rFonts w:ascii="Consolas" w:hAnsi="Consolas"/>
      <w:szCs w:val="21"/>
    </w:rPr>
  </w:style>
  <w:style w:type="paragraph" w:styleId="Salutation">
    <w:name w:val="Salutation"/>
    <w:basedOn w:val="Normal"/>
    <w:next w:val="Normal"/>
    <w:link w:val="SalutationChar"/>
    <w:uiPriority w:val="7"/>
    <w:semiHidden/>
    <w:unhideWhenUsed/>
    <w:rsid w:val="00753F92"/>
  </w:style>
  <w:style w:type="character" w:customStyle="1" w:styleId="SalutationChar">
    <w:name w:val="Salutation Char"/>
    <w:basedOn w:val="DefaultParagraphFont"/>
    <w:link w:val="Salutation"/>
    <w:uiPriority w:val="7"/>
    <w:semiHidden/>
    <w:rsid w:val="00753F92"/>
  </w:style>
  <w:style w:type="paragraph" w:styleId="Signature">
    <w:name w:val="Signature"/>
    <w:basedOn w:val="Normal"/>
    <w:link w:val="SignatureChar"/>
    <w:uiPriority w:val="7"/>
    <w:semiHidden/>
    <w:unhideWhenUsed/>
    <w:rsid w:val="00753F92"/>
    <w:pPr>
      <w:spacing w:after="0" w:line="240" w:lineRule="auto"/>
      <w:ind w:left="4320"/>
    </w:pPr>
  </w:style>
  <w:style w:type="character" w:customStyle="1" w:styleId="SignatureChar">
    <w:name w:val="Signature Char"/>
    <w:basedOn w:val="DefaultParagraphFont"/>
    <w:link w:val="Signature"/>
    <w:uiPriority w:val="7"/>
    <w:semiHidden/>
    <w:rsid w:val="00753F92"/>
  </w:style>
  <w:style w:type="character" w:styleId="SmartHyperlink">
    <w:name w:val="Smart Hyperlink"/>
    <w:basedOn w:val="DefaultParagraphFont"/>
    <w:uiPriority w:val="99"/>
    <w:semiHidden/>
    <w:unhideWhenUsed/>
    <w:rsid w:val="00753F92"/>
    <w:rPr>
      <w:u w:val="dotted"/>
    </w:rPr>
  </w:style>
  <w:style w:type="character" w:styleId="Strong">
    <w:name w:val="Strong"/>
    <w:basedOn w:val="DefaultParagraphFont"/>
    <w:uiPriority w:val="7"/>
    <w:semiHidden/>
    <w:unhideWhenUsed/>
    <w:qFormat/>
    <w:rsid w:val="00753F92"/>
    <w:rPr>
      <w:b/>
      <w:bCs/>
    </w:rPr>
  </w:style>
  <w:style w:type="paragraph" w:styleId="Subtitle">
    <w:name w:val="Subtitle"/>
    <w:basedOn w:val="Normal"/>
    <w:link w:val="SubtitleChar"/>
    <w:uiPriority w:val="7"/>
    <w:semiHidden/>
    <w:unhideWhenUsed/>
    <w:qFormat/>
    <w:rsid w:val="00C07845"/>
    <w:pPr>
      <w:numPr>
        <w:ilvl w:val="1"/>
      </w:numPr>
      <w:spacing w:after="160"/>
      <w:contextualSpacing/>
    </w:pPr>
    <w:rPr>
      <w:rFonts w:cstheme="minorBidi"/>
      <w:color w:val="5A5A5A" w:themeColor="text1" w:themeTint="A5"/>
      <w:spacing w:val="15"/>
    </w:rPr>
  </w:style>
  <w:style w:type="character" w:customStyle="1" w:styleId="SubtitleChar">
    <w:name w:val="Subtitle Char"/>
    <w:basedOn w:val="DefaultParagraphFont"/>
    <w:link w:val="Subtitle"/>
    <w:uiPriority w:val="7"/>
    <w:semiHidden/>
    <w:rsid w:val="00C07845"/>
    <w:rPr>
      <w:rFonts w:cstheme="minorBidi"/>
      <w:color w:val="5A5A5A" w:themeColor="text1" w:themeTint="A5"/>
      <w:spacing w:val="15"/>
    </w:rPr>
  </w:style>
  <w:style w:type="character" w:styleId="SubtleEmphasis">
    <w:name w:val="Subtle Emphasis"/>
    <w:basedOn w:val="DefaultParagraphFont"/>
    <w:uiPriority w:val="19"/>
    <w:semiHidden/>
    <w:unhideWhenUsed/>
    <w:qFormat/>
    <w:rsid w:val="00753F92"/>
    <w:rPr>
      <w:i/>
      <w:iCs/>
      <w:color w:val="404040" w:themeColor="text1" w:themeTint="BF"/>
    </w:rPr>
  </w:style>
  <w:style w:type="character" w:styleId="SubtleReference">
    <w:name w:val="Subtle Reference"/>
    <w:basedOn w:val="DefaultParagraphFont"/>
    <w:uiPriority w:val="31"/>
    <w:semiHidden/>
    <w:unhideWhenUsed/>
    <w:qFormat/>
    <w:rsid w:val="00753F92"/>
    <w:rPr>
      <w:smallCaps/>
      <w:color w:val="5A5A5A" w:themeColor="text1" w:themeTint="A5"/>
    </w:rPr>
  </w:style>
  <w:style w:type="table" w:styleId="Table3Deffects1">
    <w:name w:val="Table 3D effects 1"/>
    <w:basedOn w:val="TableNormal"/>
    <w:semiHidden/>
    <w:unhideWhenUsed/>
    <w:rsid w:val="00753F9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753F9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753F9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753F9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753F9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753F9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753F9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753F9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753F9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753F9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753F9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753F9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753F9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753F9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753F9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753F9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753F9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753F9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753F9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753F9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53F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753F9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753F9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753F9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753F9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753F9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753F9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7"/>
    <w:semiHidden/>
    <w:unhideWhenUsed/>
    <w:rsid w:val="00753F92"/>
    <w:pPr>
      <w:spacing w:after="0"/>
      <w:ind w:left="220" w:hanging="220"/>
    </w:pPr>
  </w:style>
  <w:style w:type="paragraph" w:styleId="TableofFigures">
    <w:name w:val="table of figures"/>
    <w:basedOn w:val="Normal"/>
    <w:next w:val="Normal"/>
    <w:uiPriority w:val="7"/>
    <w:semiHidden/>
    <w:unhideWhenUsed/>
    <w:rsid w:val="00753F92"/>
    <w:pPr>
      <w:spacing w:after="0"/>
    </w:pPr>
  </w:style>
  <w:style w:type="table" w:styleId="TableProfessional">
    <w:name w:val="Table Professional"/>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753F9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753F9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753F9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753F9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75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753F9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753F9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753F9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7"/>
    <w:semiHidden/>
    <w:unhideWhenUsed/>
    <w:rsid w:val="00753F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7"/>
    <w:semiHidden/>
    <w:unhideWhenUsed/>
    <w:rsid w:val="00753F92"/>
    <w:pPr>
      <w:spacing w:after="100"/>
    </w:pPr>
  </w:style>
  <w:style w:type="paragraph" w:styleId="TOC2">
    <w:name w:val="toc 2"/>
    <w:basedOn w:val="Normal"/>
    <w:next w:val="Normal"/>
    <w:autoRedefine/>
    <w:uiPriority w:val="7"/>
    <w:semiHidden/>
    <w:unhideWhenUsed/>
    <w:rsid w:val="00753F92"/>
    <w:pPr>
      <w:spacing w:after="100"/>
      <w:ind w:left="220"/>
    </w:pPr>
  </w:style>
  <w:style w:type="paragraph" w:styleId="TOC3">
    <w:name w:val="toc 3"/>
    <w:basedOn w:val="Normal"/>
    <w:next w:val="Normal"/>
    <w:autoRedefine/>
    <w:uiPriority w:val="7"/>
    <w:semiHidden/>
    <w:unhideWhenUsed/>
    <w:rsid w:val="00753F92"/>
    <w:pPr>
      <w:spacing w:after="100"/>
      <w:ind w:left="440"/>
    </w:pPr>
  </w:style>
  <w:style w:type="paragraph" w:styleId="TOC4">
    <w:name w:val="toc 4"/>
    <w:basedOn w:val="Normal"/>
    <w:next w:val="Normal"/>
    <w:autoRedefine/>
    <w:uiPriority w:val="7"/>
    <w:semiHidden/>
    <w:unhideWhenUsed/>
    <w:rsid w:val="00753F92"/>
    <w:pPr>
      <w:spacing w:after="100"/>
      <w:ind w:left="660"/>
    </w:pPr>
  </w:style>
  <w:style w:type="paragraph" w:styleId="TOC5">
    <w:name w:val="toc 5"/>
    <w:basedOn w:val="Normal"/>
    <w:next w:val="Normal"/>
    <w:autoRedefine/>
    <w:uiPriority w:val="7"/>
    <w:semiHidden/>
    <w:unhideWhenUsed/>
    <w:rsid w:val="00753F92"/>
    <w:pPr>
      <w:spacing w:after="100"/>
      <w:ind w:left="880"/>
    </w:pPr>
  </w:style>
  <w:style w:type="paragraph" w:styleId="TOC6">
    <w:name w:val="toc 6"/>
    <w:basedOn w:val="Normal"/>
    <w:next w:val="Normal"/>
    <w:autoRedefine/>
    <w:uiPriority w:val="7"/>
    <w:semiHidden/>
    <w:unhideWhenUsed/>
    <w:rsid w:val="00753F92"/>
    <w:pPr>
      <w:spacing w:after="100"/>
      <w:ind w:left="1100"/>
    </w:pPr>
  </w:style>
  <w:style w:type="paragraph" w:styleId="TOC7">
    <w:name w:val="toc 7"/>
    <w:basedOn w:val="Normal"/>
    <w:next w:val="Normal"/>
    <w:autoRedefine/>
    <w:uiPriority w:val="7"/>
    <w:semiHidden/>
    <w:unhideWhenUsed/>
    <w:rsid w:val="00753F92"/>
    <w:pPr>
      <w:spacing w:after="100"/>
      <w:ind w:left="1320"/>
    </w:pPr>
  </w:style>
  <w:style w:type="paragraph" w:styleId="TOC8">
    <w:name w:val="toc 8"/>
    <w:basedOn w:val="Normal"/>
    <w:next w:val="Normal"/>
    <w:autoRedefine/>
    <w:uiPriority w:val="7"/>
    <w:semiHidden/>
    <w:unhideWhenUsed/>
    <w:rsid w:val="00753F92"/>
    <w:pPr>
      <w:spacing w:after="100"/>
      <w:ind w:left="1540"/>
    </w:pPr>
  </w:style>
  <w:style w:type="paragraph" w:styleId="TOC9">
    <w:name w:val="toc 9"/>
    <w:basedOn w:val="Normal"/>
    <w:next w:val="Normal"/>
    <w:autoRedefine/>
    <w:uiPriority w:val="7"/>
    <w:semiHidden/>
    <w:unhideWhenUsed/>
    <w:rsid w:val="00753F92"/>
    <w:pPr>
      <w:spacing w:after="100"/>
      <w:ind w:left="1760"/>
    </w:pPr>
  </w:style>
  <w:style w:type="paragraph" w:styleId="TOCHeading">
    <w:name w:val="TOC Heading"/>
    <w:basedOn w:val="Heading1"/>
    <w:next w:val="Normal"/>
    <w:uiPriority w:val="39"/>
    <w:semiHidden/>
    <w:unhideWhenUsed/>
    <w:qFormat/>
    <w:rsid w:val="00804A31"/>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753F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733">
      <w:bodyDiv w:val="1"/>
      <w:marLeft w:val="0"/>
      <w:marRight w:val="0"/>
      <w:marTop w:val="0"/>
      <w:marBottom w:val="0"/>
      <w:divBdr>
        <w:top w:val="none" w:sz="0" w:space="0" w:color="auto"/>
        <w:left w:val="none" w:sz="0" w:space="0" w:color="auto"/>
        <w:bottom w:val="none" w:sz="0" w:space="0" w:color="auto"/>
        <w:right w:val="none" w:sz="0" w:space="0" w:color="auto"/>
      </w:divBdr>
    </w:div>
    <w:div w:id="136580150">
      <w:bodyDiv w:val="1"/>
      <w:marLeft w:val="0"/>
      <w:marRight w:val="0"/>
      <w:marTop w:val="0"/>
      <w:marBottom w:val="0"/>
      <w:divBdr>
        <w:top w:val="none" w:sz="0" w:space="0" w:color="auto"/>
        <w:left w:val="none" w:sz="0" w:space="0" w:color="auto"/>
        <w:bottom w:val="none" w:sz="0" w:space="0" w:color="auto"/>
        <w:right w:val="none" w:sz="0" w:space="0" w:color="auto"/>
      </w:divBdr>
    </w:div>
    <w:div w:id="218369382">
      <w:bodyDiv w:val="1"/>
      <w:marLeft w:val="0"/>
      <w:marRight w:val="0"/>
      <w:marTop w:val="0"/>
      <w:marBottom w:val="0"/>
      <w:divBdr>
        <w:top w:val="none" w:sz="0" w:space="0" w:color="auto"/>
        <w:left w:val="none" w:sz="0" w:space="0" w:color="auto"/>
        <w:bottom w:val="none" w:sz="0" w:space="0" w:color="auto"/>
        <w:right w:val="none" w:sz="0" w:space="0" w:color="auto"/>
      </w:divBdr>
    </w:div>
    <w:div w:id="386102979">
      <w:bodyDiv w:val="1"/>
      <w:marLeft w:val="0"/>
      <w:marRight w:val="0"/>
      <w:marTop w:val="0"/>
      <w:marBottom w:val="0"/>
      <w:divBdr>
        <w:top w:val="none" w:sz="0" w:space="0" w:color="auto"/>
        <w:left w:val="none" w:sz="0" w:space="0" w:color="auto"/>
        <w:bottom w:val="none" w:sz="0" w:space="0" w:color="auto"/>
        <w:right w:val="none" w:sz="0" w:space="0" w:color="auto"/>
      </w:divBdr>
    </w:div>
    <w:div w:id="422459254">
      <w:bodyDiv w:val="1"/>
      <w:marLeft w:val="0"/>
      <w:marRight w:val="0"/>
      <w:marTop w:val="0"/>
      <w:marBottom w:val="0"/>
      <w:divBdr>
        <w:top w:val="none" w:sz="0" w:space="0" w:color="auto"/>
        <w:left w:val="none" w:sz="0" w:space="0" w:color="auto"/>
        <w:bottom w:val="none" w:sz="0" w:space="0" w:color="auto"/>
        <w:right w:val="none" w:sz="0" w:space="0" w:color="auto"/>
      </w:divBdr>
    </w:div>
    <w:div w:id="620039537">
      <w:bodyDiv w:val="1"/>
      <w:marLeft w:val="0"/>
      <w:marRight w:val="0"/>
      <w:marTop w:val="0"/>
      <w:marBottom w:val="0"/>
      <w:divBdr>
        <w:top w:val="none" w:sz="0" w:space="0" w:color="auto"/>
        <w:left w:val="none" w:sz="0" w:space="0" w:color="auto"/>
        <w:bottom w:val="none" w:sz="0" w:space="0" w:color="auto"/>
        <w:right w:val="none" w:sz="0" w:space="0" w:color="auto"/>
      </w:divBdr>
    </w:div>
    <w:div w:id="640883493">
      <w:bodyDiv w:val="1"/>
      <w:marLeft w:val="0"/>
      <w:marRight w:val="0"/>
      <w:marTop w:val="0"/>
      <w:marBottom w:val="0"/>
      <w:divBdr>
        <w:top w:val="none" w:sz="0" w:space="0" w:color="auto"/>
        <w:left w:val="none" w:sz="0" w:space="0" w:color="auto"/>
        <w:bottom w:val="none" w:sz="0" w:space="0" w:color="auto"/>
        <w:right w:val="none" w:sz="0" w:space="0" w:color="auto"/>
      </w:divBdr>
    </w:div>
    <w:div w:id="661003050">
      <w:bodyDiv w:val="1"/>
      <w:marLeft w:val="0"/>
      <w:marRight w:val="0"/>
      <w:marTop w:val="0"/>
      <w:marBottom w:val="0"/>
      <w:divBdr>
        <w:top w:val="none" w:sz="0" w:space="0" w:color="auto"/>
        <w:left w:val="none" w:sz="0" w:space="0" w:color="auto"/>
        <w:bottom w:val="none" w:sz="0" w:space="0" w:color="auto"/>
        <w:right w:val="none" w:sz="0" w:space="0" w:color="auto"/>
      </w:divBdr>
    </w:div>
    <w:div w:id="710805967">
      <w:bodyDiv w:val="1"/>
      <w:marLeft w:val="0"/>
      <w:marRight w:val="0"/>
      <w:marTop w:val="0"/>
      <w:marBottom w:val="0"/>
      <w:divBdr>
        <w:top w:val="none" w:sz="0" w:space="0" w:color="auto"/>
        <w:left w:val="none" w:sz="0" w:space="0" w:color="auto"/>
        <w:bottom w:val="none" w:sz="0" w:space="0" w:color="auto"/>
        <w:right w:val="none" w:sz="0" w:space="0" w:color="auto"/>
      </w:divBdr>
    </w:div>
    <w:div w:id="717823515">
      <w:bodyDiv w:val="1"/>
      <w:marLeft w:val="0"/>
      <w:marRight w:val="0"/>
      <w:marTop w:val="0"/>
      <w:marBottom w:val="0"/>
      <w:divBdr>
        <w:top w:val="none" w:sz="0" w:space="0" w:color="auto"/>
        <w:left w:val="none" w:sz="0" w:space="0" w:color="auto"/>
        <w:bottom w:val="none" w:sz="0" w:space="0" w:color="auto"/>
        <w:right w:val="none" w:sz="0" w:space="0" w:color="auto"/>
      </w:divBdr>
    </w:div>
    <w:div w:id="803962768">
      <w:bodyDiv w:val="1"/>
      <w:marLeft w:val="0"/>
      <w:marRight w:val="0"/>
      <w:marTop w:val="0"/>
      <w:marBottom w:val="0"/>
      <w:divBdr>
        <w:top w:val="none" w:sz="0" w:space="0" w:color="auto"/>
        <w:left w:val="none" w:sz="0" w:space="0" w:color="auto"/>
        <w:bottom w:val="none" w:sz="0" w:space="0" w:color="auto"/>
        <w:right w:val="none" w:sz="0" w:space="0" w:color="auto"/>
      </w:divBdr>
    </w:div>
    <w:div w:id="817917594">
      <w:bodyDiv w:val="1"/>
      <w:marLeft w:val="0"/>
      <w:marRight w:val="0"/>
      <w:marTop w:val="0"/>
      <w:marBottom w:val="0"/>
      <w:divBdr>
        <w:top w:val="none" w:sz="0" w:space="0" w:color="auto"/>
        <w:left w:val="none" w:sz="0" w:space="0" w:color="auto"/>
        <w:bottom w:val="none" w:sz="0" w:space="0" w:color="auto"/>
        <w:right w:val="none" w:sz="0" w:space="0" w:color="auto"/>
      </w:divBdr>
    </w:div>
    <w:div w:id="836774242">
      <w:bodyDiv w:val="1"/>
      <w:marLeft w:val="0"/>
      <w:marRight w:val="0"/>
      <w:marTop w:val="0"/>
      <w:marBottom w:val="0"/>
      <w:divBdr>
        <w:top w:val="none" w:sz="0" w:space="0" w:color="auto"/>
        <w:left w:val="none" w:sz="0" w:space="0" w:color="auto"/>
        <w:bottom w:val="none" w:sz="0" w:space="0" w:color="auto"/>
        <w:right w:val="none" w:sz="0" w:space="0" w:color="auto"/>
      </w:divBdr>
    </w:div>
    <w:div w:id="1001077941">
      <w:bodyDiv w:val="1"/>
      <w:marLeft w:val="0"/>
      <w:marRight w:val="0"/>
      <w:marTop w:val="0"/>
      <w:marBottom w:val="0"/>
      <w:divBdr>
        <w:top w:val="none" w:sz="0" w:space="0" w:color="auto"/>
        <w:left w:val="none" w:sz="0" w:space="0" w:color="auto"/>
        <w:bottom w:val="none" w:sz="0" w:space="0" w:color="auto"/>
        <w:right w:val="none" w:sz="0" w:space="0" w:color="auto"/>
      </w:divBdr>
    </w:div>
    <w:div w:id="1049458549">
      <w:bodyDiv w:val="1"/>
      <w:marLeft w:val="0"/>
      <w:marRight w:val="0"/>
      <w:marTop w:val="0"/>
      <w:marBottom w:val="0"/>
      <w:divBdr>
        <w:top w:val="none" w:sz="0" w:space="0" w:color="auto"/>
        <w:left w:val="none" w:sz="0" w:space="0" w:color="auto"/>
        <w:bottom w:val="none" w:sz="0" w:space="0" w:color="auto"/>
        <w:right w:val="none" w:sz="0" w:space="0" w:color="auto"/>
      </w:divBdr>
    </w:div>
    <w:div w:id="1142697354">
      <w:bodyDiv w:val="1"/>
      <w:marLeft w:val="0"/>
      <w:marRight w:val="0"/>
      <w:marTop w:val="0"/>
      <w:marBottom w:val="0"/>
      <w:divBdr>
        <w:top w:val="none" w:sz="0" w:space="0" w:color="auto"/>
        <w:left w:val="none" w:sz="0" w:space="0" w:color="auto"/>
        <w:bottom w:val="none" w:sz="0" w:space="0" w:color="auto"/>
        <w:right w:val="none" w:sz="0" w:space="0" w:color="auto"/>
      </w:divBdr>
    </w:div>
    <w:div w:id="1275014157">
      <w:bodyDiv w:val="1"/>
      <w:marLeft w:val="0"/>
      <w:marRight w:val="0"/>
      <w:marTop w:val="0"/>
      <w:marBottom w:val="0"/>
      <w:divBdr>
        <w:top w:val="none" w:sz="0" w:space="0" w:color="auto"/>
        <w:left w:val="none" w:sz="0" w:space="0" w:color="auto"/>
        <w:bottom w:val="none" w:sz="0" w:space="0" w:color="auto"/>
        <w:right w:val="none" w:sz="0" w:space="0" w:color="auto"/>
      </w:divBdr>
    </w:div>
    <w:div w:id="1279795618">
      <w:bodyDiv w:val="1"/>
      <w:marLeft w:val="0"/>
      <w:marRight w:val="0"/>
      <w:marTop w:val="0"/>
      <w:marBottom w:val="0"/>
      <w:divBdr>
        <w:top w:val="none" w:sz="0" w:space="0" w:color="auto"/>
        <w:left w:val="none" w:sz="0" w:space="0" w:color="auto"/>
        <w:bottom w:val="none" w:sz="0" w:space="0" w:color="auto"/>
        <w:right w:val="none" w:sz="0" w:space="0" w:color="auto"/>
      </w:divBdr>
    </w:div>
    <w:div w:id="1352028250">
      <w:bodyDiv w:val="1"/>
      <w:marLeft w:val="0"/>
      <w:marRight w:val="0"/>
      <w:marTop w:val="0"/>
      <w:marBottom w:val="0"/>
      <w:divBdr>
        <w:top w:val="none" w:sz="0" w:space="0" w:color="auto"/>
        <w:left w:val="none" w:sz="0" w:space="0" w:color="auto"/>
        <w:bottom w:val="none" w:sz="0" w:space="0" w:color="auto"/>
        <w:right w:val="none" w:sz="0" w:space="0" w:color="auto"/>
      </w:divBdr>
    </w:div>
    <w:div w:id="1441071730">
      <w:bodyDiv w:val="1"/>
      <w:marLeft w:val="0"/>
      <w:marRight w:val="0"/>
      <w:marTop w:val="0"/>
      <w:marBottom w:val="0"/>
      <w:divBdr>
        <w:top w:val="none" w:sz="0" w:space="0" w:color="auto"/>
        <w:left w:val="none" w:sz="0" w:space="0" w:color="auto"/>
        <w:bottom w:val="none" w:sz="0" w:space="0" w:color="auto"/>
        <w:right w:val="none" w:sz="0" w:space="0" w:color="auto"/>
      </w:divBdr>
    </w:div>
    <w:div w:id="1443459560">
      <w:bodyDiv w:val="1"/>
      <w:marLeft w:val="0"/>
      <w:marRight w:val="0"/>
      <w:marTop w:val="0"/>
      <w:marBottom w:val="0"/>
      <w:divBdr>
        <w:top w:val="none" w:sz="0" w:space="0" w:color="auto"/>
        <w:left w:val="none" w:sz="0" w:space="0" w:color="auto"/>
        <w:bottom w:val="none" w:sz="0" w:space="0" w:color="auto"/>
        <w:right w:val="none" w:sz="0" w:space="0" w:color="auto"/>
      </w:divBdr>
    </w:div>
    <w:div w:id="1507136736">
      <w:bodyDiv w:val="1"/>
      <w:marLeft w:val="0"/>
      <w:marRight w:val="0"/>
      <w:marTop w:val="0"/>
      <w:marBottom w:val="0"/>
      <w:divBdr>
        <w:top w:val="none" w:sz="0" w:space="0" w:color="auto"/>
        <w:left w:val="none" w:sz="0" w:space="0" w:color="auto"/>
        <w:bottom w:val="none" w:sz="0" w:space="0" w:color="auto"/>
        <w:right w:val="none" w:sz="0" w:space="0" w:color="auto"/>
      </w:divBdr>
    </w:div>
    <w:div w:id="1586920435">
      <w:bodyDiv w:val="1"/>
      <w:marLeft w:val="0"/>
      <w:marRight w:val="0"/>
      <w:marTop w:val="0"/>
      <w:marBottom w:val="0"/>
      <w:divBdr>
        <w:top w:val="none" w:sz="0" w:space="0" w:color="auto"/>
        <w:left w:val="none" w:sz="0" w:space="0" w:color="auto"/>
        <w:bottom w:val="none" w:sz="0" w:space="0" w:color="auto"/>
        <w:right w:val="none" w:sz="0" w:space="0" w:color="auto"/>
      </w:divBdr>
    </w:div>
    <w:div w:id="1622881854">
      <w:bodyDiv w:val="1"/>
      <w:marLeft w:val="0"/>
      <w:marRight w:val="0"/>
      <w:marTop w:val="0"/>
      <w:marBottom w:val="0"/>
      <w:divBdr>
        <w:top w:val="none" w:sz="0" w:space="0" w:color="auto"/>
        <w:left w:val="none" w:sz="0" w:space="0" w:color="auto"/>
        <w:bottom w:val="none" w:sz="0" w:space="0" w:color="auto"/>
        <w:right w:val="none" w:sz="0" w:space="0" w:color="auto"/>
      </w:divBdr>
    </w:div>
    <w:div w:id="1711681549">
      <w:bodyDiv w:val="1"/>
      <w:marLeft w:val="0"/>
      <w:marRight w:val="0"/>
      <w:marTop w:val="0"/>
      <w:marBottom w:val="0"/>
      <w:divBdr>
        <w:top w:val="none" w:sz="0" w:space="0" w:color="auto"/>
        <w:left w:val="none" w:sz="0" w:space="0" w:color="auto"/>
        <w:bottom w:val="none" w:sz="0" w:space="0" w:color="auto"/>
        <w:right w:val="none" w:sz="0" w:space="0" w:color="auto"/>
      </w:divBdr>
    </w:div>
    <w:div w:id="1795832693">
      <w:bodyDiv w:val="1"/>
      <w:marLeft w:val="0"/>
      <w:marRight w:val="0"/>
      <w:marTop w:val="0"/>
      <w:marBottom w:val="0"/>
      <w:divBdr>
        <w:top w:val="none" w:sz="0" w:space="0" w:color="auto"/>
        <w:left w:val="none" w:sz="0" w:space="0" w:color="auto"/>
        <w:bottom w:val="none" w:sz="0" w:space="0" w:color="auto"/>
        <w:right w:val="none" w:sz="0" w:space="0" w:color="auto"/>
      </w:divBdr>
    </w:div>
    <w:div w:id="1797407318">
      <w:bodyDiv w:val="1"/>
      <w:marLeft w:val="0"/>
      <w:marRight w:val="0"/>
      <w:marTop w:val="0"/>
      <w:marBottom w:val="0"/>
      <w:divBdr>
        <w:top w:val="none" w:sz="0" w:space="0" w:color="auto"/>
        <w:left w:val="none" w:sz="0" w:space="0" w:color="auto"/>
        <w:bottom w:val="none" w:sz="0" w:space="0" w:color="auto"/>
        <w:right w:val="none" w:sz="0" w:space="0" w:color="auto"/>
      </w:divBdr>
    </w:div>
    <w:div w:id="1876886452">
      <w:bodyDiv w:val="1"/>
      <w:marLeft w:val="0"/>
      <w:marRight w:val="0"/>
      <w:marTop w:val="0"/>
      <w:marBottom w:val="0"/>
      <w:divBdr>
        <w:top w:val="none" w:sz="0" w:space="0" w:color="auto"/>
        <w:left w:val="none" w:sz="0" w:space="0" w:color="auto"/>
        <w:bottom w:val="none" w:sz="0" w:space="0" w:color="auto"/>
        <w:right w:val="none" w:sz="0" w:space="0" w:color="auto"/>
      </w:divBdr>
    </w:div>
    <w:div w:id="1954822452">
      <w:bodyDiv w:val="1"/>
      <w:marLeft w:val="0"/>
      <w:marRight w:val="0"/>
      <w:marTop w:val="0"/>
      <w:marBottom w:val="0"/>
      <w:divBdr>
        <w:top w:val="none" w:sz="0" w:space="0" w:color="auto"/>
        <w:left w:val="none" w:sz="0" w:space="0" w:color="auto"/>
        <w:bottom w:val="none" w:sz="0" w:space="0" w:color="auto"/>
        <w:right w:val="none" w:sz="0" w:space="0" w:color="auto"/>
      </w:divBdr>
    </w:div>
    <w:div w:id="1957712733">
      <w:bodyDiv w:val="1"/>
      <w:marLeft w:val="0"/>
      <w:marRight w:val="0"/>
      <w:marTop w:val="0"/>
      <w:marBottom w:val="0"/>
      <w:divBdr>
        <w:top w:val="none" w:sz="0" w:space="0" w:color="auto"/>
        <w:left w:val="none" w:sz="0" w:space="0" w:color="auto"/>
        <w:bottom w:val="none" w:sz="0" w:space="0" w:color="auto"/>
        <w:right w:val="none" w:sz="0" w:space="0" w:color="auto"/>
      </w:divBdr>
    </w:div>
    <w:div w:id="2012482423">
      <w:bodyDiv w:val="1"/>
      <w:marLeft w:val="0"/>
      <w:marRight w:val="0"/>
      <w:marTop w:val="0"/>
      <w:marBottom w:val="0"/>
      <w:divBdr>
        <w:top w:val="none" w:sz="0" w:space="0" w:color="auto"/>
        <w:left w:val="none" w:sz="0" w:space="0" w:color="auto"/>
        <w:bottom w:val="none" w:sz="0" w:space="0" w:color="auto"/>
        <w:right w:val="none" w:sz="0" w:space="0" w:color="auto"/>
      </w:divBdr>
    </w:div>
    <w:div w:id="2072339339">
      <w:bodyDiv w:val="1"/>
      <w:marLeft w:val="0"/>
      <w:marRight w:val="0"/>
      <w:marTop w:val="0"/>
      <w:marBottom w:val="0"/>
      <w:divBdr>
        <w:top w:val="none" w:sz="0" w:space="0" w:color="auto"/>
        <w:left w:val="none" w:sz="0" w:space="0" w:color="auto"/>
        <w:bottom w:val="none" w:sz="0" w:space="0" w:color="auto"/>
        <w:right w:val="none" w:sz="0" w:space="0" w:color="auto"/>
      </w:divBdr>
    </w:div>
    <w:div w:id="2118402708">
      <w:bodyDiv w:val="1"/>
      <w:marLeft w:val="0"/>
      <w:marRight w:val="0"/>
      <w:marTop w:val="0"/>
      <w:marBottom w:val="0"/>
      <w:divBdr>
        <w:top w:val="none" w:sz="0" w:space="0" w:color="auto"/>
        <w:left w:val="none" w:sz="0" w:space="0" w:color="auto"/>
        <w:bottom w:val="none" w:sz="0" w:space="0" w:color="auto"/>
        <w:right w:val="none" w:sz="0" w:space="0" w:color="auto"/>
      </w:divBdr>
    </w:div>
    <w:div w:id="21409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4917-3143" TargetMode="External"/><Relationship Id="rId13" Type="http://schemas.openxmlformats.org/officeDocument/2006/relationships/hyperlink" Target="https://doi.org/10.1371/journal.pntd.0005290" TargetMode="External"/><Relationship Id="rId18" Type="http://schemas.openxmlformats.org/officeDocument/2006/relationships/hyperlink" Target="https://geo4libcamp.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4269/ajtmh.18-1009" TargetMode="External"/><Relationship Id="rId17" Type="http://schemas.openxmlformats.org/officeDocument/2006/relationships/hyperlink" Target="https://nelson.research.pediatrics.med.ufl.edu/motomeds/" TargetMode="External"/><Relationship Id="rId2" Type="http://schemas.openxmlformats.org/officeDocument/2006/relationships/numbering" Target="numbering.xml"/><Relationship Id="rId16" Type="http://schemas.openxmlformats.org/officeDocument/2006/relationships/hyperlink" Target="https://gcgh.grandchallenges.org/grant/geospatial-methodology-reach-mobile-populati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269/ajtmh.20-1004" TargetMode="External"/><Relationship Id="rId5" Type="http://schemas.openxmlformats.org/officeDocument/2006/relationships/webSettings" Target="webSettings.xml"/><Relationship Id="rId15" Type="http://schemas.openxmlformats.org/officeDocument/2006/relationships/hyperlink" Target="https://doi.org/10.1371/journal.pntd.0003961" TargetMode="External"/><Relationship Id="rId23" Type="http://schemas.openxmlformats.org/officeDocument/2006/relationships/theme" Target="theme/theme1.xml"/><Relationship Id="rId10" Type="http://schemas.openxmlformats.org/officeDocument/2006/relationships/hyperlink" Target="https://doi.org/10.1016/s2589-7500(20)30062-5" TargetMode="External"/><Relationship Id="rId19" Type="http://schemas.openxmlformats.org/officeDocument/2006/relationships/hyperlink" Target="https://iiif.io/community/groups/maps/" TargetMode="External"/><Relationship Id="rId4" Type="http://schemas.openxmlformats.org/officeDocument/2006/relationships/settings" Target="settings.xml"/><Relationship Id="rId9" Type="http://schemas.openxmlformats.org/officeDocument/2006/relationships/hyperlink" Target="https://doi.org/10.1093/cid/ciaa1310" TargetMode="External"/><Relationship Id="rId14" Type="http://schemas.openxmlformats.org/officeDocument/2006/relationships/hyperlink" Target="http://www.digitalhumanities.org/dhq/vol/11/2/000299/000299.html"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ples/Library/Containers/com.microsoft.Word/Data/Library/Application%20Support/Microsoft/Office/16.0/DTS/Search/%7b8B5CA92A-99C3-3948-BA28-CF5B1DD647A6%7dtf0280767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C023B35EB8CA4CA79DAA9D17745434"/>
        <w:category>
          <w:name w:val="General"/>
          <w:gallery w:val="placeholder"/>
        </w:category>
        <w:types>
          <w:type w:val="bbPlcHdr"/>
        </w:types>
        <w:behaviors>
          <w:behavior w:val="content"/>
        </w:behaviors>
        <w:guid w:val="{FC28F045-49FF-114C-BA28-7658449B396D}"/>
      </w:docPartPr>
      <w:docPartBody>
        <w:p w:rsidR="003E47DB" w:rsidRDefault="007818D2">
          <w:pPr>
            <w:pStyle w:val="AEC023B35EB8CA4CA79DAA9D17745434"/>
          </w:pPr>
          <w:r>
            <w:t>Your Name</w:t>
          </w:r>
        </w:p>
      </w:docPartBody>
    </w:docPart>
    <w:docPart>
      <w:docPartPr>
        <w:name w:val="3A1F3FFBCDB9E24DB8C8112E83FCE63C"/>
        <w:category>
          <w:name w:val="General"/>
          <w:gallery w:val="placeholder"/>
        </w:category>
        <w:types>
          <w:type w:val="bbPlcHdr"/>
        </w:types>
        <w:behaviors>
          <w:behavior w:val="content"/>
        </w:behaviors>
        <w:guid w:val="{E3D3AD21-DF25-C74C-B9AE-CDCE24451618}"/>
      </w:docPartPr>
      <w:docPartBody>
        <w:p w:rsidR="003E47DB" w:rsidRDefault="007818D2">
          <w:pPr>
            <w:pStyle w:val="3A1F3FFBCDB9E24DB8C8112E83FCE63C"/>
          </w:pPr>
          <w:r>
            <w:t>Objective</w:t>
          </w:r>
        </w:p>
      </w:docPartBody>
    </w:docPart>
    <w:docPart>
      <w:docPartPr>
        <w:name w:val="A465568B54502E4CACC462A6040B5D09"/>
        <w:category>
          <w:name w:val="General"/>
          <w:gallery w:val="placeholder"/>
        </w:category>
        <w:types>
          <w:type w:val="bbPlcHdr"/>
        </w:types>
        <w:behaviors>
          <w:behavior w:val="content"/>
        </w:behaviors>
        <w:guid w:val="{9345C794-175B-2A4D-8B2F-A9D69F663632}"/>
      </w:docPartPr>
      <w:docPartBody>
        <w:p w:rsidR="003E47DB" w:rsidRDefault="007818D2">
          <w:pPr>
            <w:pStyle w:val="A465568B54502E4CACC462A6040B5D09"/>
          </w:pPr>
          <w:r>
            <w:t>Check out the few quick tips below to help you get started. To replace any tip text with your own, just select it and start typing.</w:t>
          </w:r>
        </w:p>
      </w:docPartBody>
    </w:docPart>
    <w:docPart>
      <w:docPartPr>
        <w:name w:val="3FEE5E1E8E680B459C96400766F18F6B"/>
        <w:category>
          <w:name w:val="General"/>
          <w:gallery w:val="placeholder"/>
        </w:category>
        <w:types>
          <w:type w:val="bbPlcHdr"/>
        </w:types>
        <w:behaviors>
          <w:behavior w:val="content"/>
        </w:behaviors>
        <w:guid w:val="{524408D0-214B-874A-BB0A-DC677F6A8A9E}"/>
      </w:docPartPr>
      <w:docPartBody>
        <w:p w:rsidR="003E47DB" w:rsidRDefault="007818D2">
          <w:pPr>
            <w:pStyle w:val="3FEE5E1E8E680B459C96400766F18F6B"/>
          </w:pPr>
          <w:r>
            <w:t>Experience</w:t>
          </w:r>
        </w:p>
      </w:docPartBody>
    </w:docPart>
    <w:docPart>
      <w:docPartPr>
        <w:name w:val="C93F1854D7BC7E4DA0A18A7453202D5D"/>
        <w:category>
          <w:name w:val="General"/>
          <w:gallery w:val="placeholder"/>
        </w:category>
        <w:types>
          <w:type w:val="bbPlcHdr"/>
        </w:types>
        <w:behaviors>
          <w:behavior w:val="content"/>
        </w:behaviors>
        <w:guid w:val="{5035B91E-EF68-8342-9045-99B7D0D9A824}"/>
      </w:docPartPr>
      <w:docPartBody>
        <w:p w:rsidR="003E47DB" w:rsidRDefault="001E1491" w:rsidP="001E1491">
          <w:pPr>
            <w:pStyle w:val="C93F1854D7BC7E4DA0A18A7453202D5D"/>
          </w:pPr>
          <w:r>
            <w:t>You might want to include your GPA here and a brief summary of relevant coursework, awards, and honors.</w:t>
          </w:r>
        </w:p>
      </w:docPartBody>
    </w:docPart>
    <w:docPart>
      <w:docPartPr>
        <w:name w:val="ACC00F7982557849ACA5EAF33F1EFBED"/>
        <w:category>
          <w:name w:val="General"/>
          <w:gallery w:val="placeholder"/>
        </w:category>
        <w:types>
          <w:type w:val="bbPlcHdr"/>
        </w:types>
        <w:behaviors>
          <w:behavior w:val="content"/>
        </w:behaviors>
        <w:guid w:val="{5BC6431E-D8B5-374B-85E5-E2C36156B3B5}"/>
      </w:docPartPr>
      <w:docPartBody>
        <w:p w:rsidR="003E47DB" w:rsidRDefault="001E1491" w:rsidP="001E1491">
          <w:pPr>
            <w:pStyle w:val="ACC00F7982557849ACA5EAF33F1EFBED"/>
          </w:pPr>
          <w:r>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altName w:val="Yu Gothic"/>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91"/>
    <w:rsid w:val="00072CBA"/>
    <w:rsid w:val="001323B3"/>
    <w:rsid w:val="001A6975"/>
    <w:rsid w:val="001E1491"/>
    <w:rsid w:val="003E47DB"/>
    <w:rsid w:val="007818D2"/>
    <w:rsid w:val="0085664B"/>
    <w:rsid w:val="00A87CFF"/>
    <w:rsid w:val="00AA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C023B35EB8CA4CA79DAA9D17745434">
    <w:name w:val="AEC023B35EB8CA4CA79DAA9D17745434"/>
  </w:style>
  <w:style w:type="paragraph" w:customStyle="1" w:styleId="3A1F3FFBCDB9E24DB8C8112E83FCE63C">
    <w:name w:val="3A1F3FFBCDB9E24DB8C8112E83FCE63C"/>
  </w:style>
  <w:style w:type="paragraph" w:customStyle="1" w:styleId="A465568B54502E4CACC462A6040B5D09">
    <w:name w:val="A465568B54502E4CACC462A6040B5D09"/>
  </w:style>
  <w:style w:type="paragraph" w:customStyle="1" w:styleId="3FEE5E1E8E680B459C96400766F18F6B">
    <w:name w:val="3FEE5E1E8E680B459C96400766F18F6B"/>
  </w:style>
  <w:style w:type="paragraph" w:customStyle="1" w:styleId="C93F1854D7BC7E4DA0A18A7453202D5D">
    <w:name w:val="C93F1854D7BC7E4DA0A18A7453202D5D"/>
    <w:rsid w:val="001E1491"/>
  </w:style>
  <w:style w:type="paragraph" w:customStyle="1" w:styleId="ACC00F7982557849ACA5EAF33F1EFBED">
    <w:name w:val="ACC00F7982557849ACA5EAF33F1EFBED"/>
    <w:rsid w:val="001E1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397 Panama Mall</CompanyAddress>
  <CompanyPhone>214-641-0920</CompanyPhone>
  <CompanyFax/>
  <CompanyEmail>stacey.maples@gmail.com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{8B5CA92A-99C3-3948-BA28-CF5B1DD647A6}tf02807676_win32.dotx</Template>
  <TotalTime>1054</TotalTime>
  <Pages>7</Pages>
  <Words>1211</Words>
  <Characters>8465</Characters>
  <Application>Microsoft Office Word</Application>
  <DocSecurity>0</DocSecurity>
  <Lines>352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Stace Maples</cp:keywords>
  <cp:lastModifiedBy>Mr. Stace D Maples</cp:lastModifiedBy>
  <cp:revision>17</cp:revision>
  <dcterms:created xsi:type="dcterms:W3CDTF">2021-10-19T04:24:00Z</dcterms:created>
  <dcterms:modified xsi:type="dcterms:W3CDTF">2022-03-09T19:33:00Z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TC061997201033</vt:lpwstr>
  </property>
  <property fmtid="{D5CDD505-2E9C-101B-9397-08002B2CF9AE}" pid="3" name="ContentTypeId">
    <vt:lpwstr>0x010100AA3F7D94069FF64A86F7DFF56D60E3BE</vt:lpwstr>
  </property>
</Properties>
</file>